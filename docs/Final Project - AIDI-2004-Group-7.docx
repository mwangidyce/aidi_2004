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68182332"/>
        <w:docPartObj>
          <w:docPartGallery w:val="Cover Pages"/>
          <w:docPartUnique/>
        </w:docPartObj>
      </w:sdtPr>
      <w:sdtContent>
        <w:p w14:paraId="0D02CE29" w14:textId="4ABEEEE5" w:rsidR="0022386F" w:rsidRDefault="0022386F">
          <w:r>
            <w:rPr>
              <w:noProof/>
            </w:rPr>
            <mc:AlternateContent>
              <mc:Choice Requires="wpg">
                <w:drawing>
                  <wp:anchor distT="0" distB="0" distL="114300" distR="114300" simplePos="0" relativeHeight="251659264" behindDoc="0" locked="0" layoutInCell="1" allowOverlap="1" wp14:anchorId="3FABB9D6" wp14:editId="5647A340">
                    <wp:simplePos x="0" y="0"/>
                    <wp:positionH relativeFrom="page">
                      <wp:align>center</wp:align>
                    </wp:positionH>
                    <wp:positionV relativeFrom="page">
                      <wp:align>center</wp:align>
                    </wp:positionV>
                    <wp:extent cx="7333488" cy="9601200"/>
                    <wp:effectExtent l="0" t="0" r="0" b="0"/>
                    <wp:wrapNone/>
                    <wp:docPr id="471" name="Group 471" title="Cover page feather background with text block"/>
                    <wp:cNvGraphicFramePr/>
                    <a:graphic xmlns:a="http://schemas.openxmlformats.org/drawingml/2006/main">
                      <a:graphicData uri="http://schemas.microsoft.com/office/word/2010/wordprocessingGroup">
                        <wpg:wgp>
                          <wpg:cNvGrpSpPr/>
                          <wpg:grpSpPr>
                            <a:xfrm>
                              <a:off x="0" y="0"/>
                              <a:ext cx="7333488" cy="9601200"/>
                              <a:chOff x="0" y="0"/>
                              <a:chExt cx="7333488" cy="9601200"/>
                            </a:xfrm>
                          </wpg:grpSpPr>
                          <wpg:grpSp>
                            <wpg:cNvPr id="472" name="Group 472"/>
                            <wpg:cNvGrpSpPr/>
                            <wpg:grpSpPr>
                              <a:xfrm>
                                <a:off x="0" y="0"/>
                                <a:ext cx="7333488" cy="9601200"/>
                                <a:chOff x="0" y="0"/>
                                <a:chExt cx="7332980" cy="9601200"/>
                              </a:xfrm>
                            </wpg:grpSpPr>
                            <pic:pic xmlns:pic="http://schemas.openxmlformats.org/drawingml/2006/picture">
                              <pic:nvPicPr>
                                <pic:cNvPr id="473" name="Picture 473"/>
                                <pic:cNvPicPr>
                                  <a:picLocks noChangeAspect="1"/>
                                </pic:cNvPicPr>
                              </pic:nvPicPr>
                              <pic:blipFill>
                                <a:blip r:embed="rId8">
                                  <a:alphaModFix amt="50000"/>
                                  <a:grayscl/>
                                  <a:extLst>
                                    <a:ext uri="{28A0092B-C50C-407E-A947-70E740481C1C}">
                                      <a14:useLocalDpi xmlns:a14="http://schemas.microsoft.com/office/drawing/2010/main" val="0"/>
                                    </a:ext>
                                  </a:extLst>
                                </a:blip>
                                <a:srcRect t="6359" b="6359"/>
                                <a:stretch/>
                              </pic:blipFill>
                              <pic:spPr bwMode="auto">
                                <a:xfrm>
                                  <a:off x="0" y="0"/>
                                  <a:ext cx="7332980" cy="9601200"/>
                                </a:xfrm>
                                <a:prstGeom prst="rect">
                                  <a:avLst/>
                                </a:prstGeom>
                                <a:noFill/>
                                <a:ln>
                                  <a:noFill/>
                                </a:ln>
                                <a:extLst>
                                  <a:ext uri="{53640926-AAD7-44D8-BBD7-CCE9431645EC}">
                                    <a14:shadowObscured xmlns:a14="http://schemas.microsoft.com/office/drawing/2010/main"/>
                                  </a:ext>
                                </a:extLst>
                              </pic:spPr>
                            </pic:pic>
                            <wpg:grpSp>
                              <wpg:cNvPr id="474" name="Group 8" title="Text Container Shape"/>
                              <wpg:cNvGrpSpPr/>
                              <wpg:grpSpPr>
                                <a:xfrm>
                                  <a:off x="2457450" y="3124200"/>
                                  <a:ext cx="4875213" cy="5922963"/>
                                  <a:chOff x="0" y="0"/>
                                  <a:chExt cx="4875213" cy="5922963"/>
                                </a:xfrm>
                              </wpg:grpSpPr>
                              <wps:wsp>
                                <wps:cNvPr id="475" name="Freeform 475"/>
                                <wps:cNvSpPr/>
                                <wps:spPr bwMode="auto">
                                  <a:xfrm>
                                    <a:off x="0" y="0"/>
                                    <a:ext cx="4875213" cy="5922963"/>
                                  </a:xfrm>
                                  <a:custGeom>
                                    <a:avLst/>
                                    <a:gdLst/>
                                    <a:ahLst/>
                                    <a:cxnLst/>
                                    <a:rect l="0" t="0" r="r" b="b"/>
                                    <a:pathLst>
                                      <a:path w="3071" h="3731">
                                        <a:moveTo>
                                          <a:pt x="199" y="0"/>
                                        </a:moveTo>
                                        <a:lnTo>
                                          <a:pt x="3071" y="0"/>
                                        </a:lnTo>
                                        <a:lnTo>
                                          <a:pt x="3071" y="3731"/>
                                        </a:lnTo>
                                        <a:lnTo>
                                          <a:pt x="199" y="3731"/>
                                        </a:lnTo>
                                        <a:lnTo>
                                          <a:pt x="164" y="3728"/>
                                        </a:lnTo>
                                        <a:lnTo>
                                          <a:pt x="130" y="3719"/>
                                        </a:lnTo>
                                        <a:lnTo>
                                          <a:pt x="98" y="3704"/>
                                        </a:lnTo>
                                        <a:lnTo>
                                          <a:pt x="71" y="3683"/>
                                        </a:lnTo>
                                        <a:lnTo>
                                          <a:pt x="46" y="3660"/>
                                        </a:lnTo>
                                        <a:lnTo>
                                          <a:pt x="27" y="3631"/>
                                        </a:lnTo>
                                        <a:lnTo>
                                          <a:pt x="12" y="3601"/>
                                        </a:lnTo>
                                        <a:lnTo>
                                          <a:pt x="3" y="3567"/>
                                        </a:lnTo>
                                        <a:lnTo>
                                          <a:pt x="0" y="3531"/>
                                        </a:lnTo>
                                        <a:lnTo>
                                          <a:pt x="0" y="199"/>
                                        </a:lnTo>
                                        <a:lnTo>
                                          <a:pt x="3" y="164"/>
                                        </a:lnTo>
                                        <a:lnTo>
                                          <a:pt x="12" y="130"/>
                                        </a:lnTo>
                                        <a:lnTo>
                                          <a:pt x="27" y="98"/>
                                        </a:lnTo>
                                        <a:lnTo>
                                          <a:pt x="46" y="71"/>
                                        </a:lnTo>
                                        <a:lnTo>
                                          <a:pt x="71" y="46"/>
                                        </a:lnTo>
                                        <a:lnTo>
                                          <a:pt x="98" y="27"/>
                                        </a:lnTo>
                                        <a:lnTo>
                                          <a:pt x="130" y="12"/>
                                        </a:lnTo>
                                        <a:lnTo>
                                          <a:pt x="164" y="2"/>
                                        </a:lnTo>
                                        <a:lnTo>
                                          <a:pt x="199" y="0"/>
                                        </a:lnTo>
                                        <a:close/>
                                      </a:path>
                                    </a:pathLst>
                                  </a:custGeom>
                                  <a:solidFill>
                                    <a:schemeClr val="accent1">
                                      <a:lumMod val="75000"/>
                                    </a:schemeClr>
                                  </a:solidFill>
                                  <a:ln w="0">
                                    <a:noFill/>
                                    <a:prstDash val="solid"/>
                                    <a:round/>
                                    <a:headEnd/>
                                    <a:tailEnd/>
                                  </a:ln>
                                </wps:spPr>
                                <wps:bodyPr/>
                              </wps:wsp>
                              <wps:wsp>
                                <wps:cNvPr id="476" name="Freeform 476"/>
                                <wps:cNvSpPr/>
                                <wps:spPr bwMode="auto">
                                  <a:xfrm>
                                    <a:off x="185169" y="194204"/>
                                    <a:ext cx="4686300" cy="5543550"/>
                                  </a:xfrm>
                                  <a:custGeom>
                                    <a:avLst/>
                                    <a:gdLst/>
                                    <a:ahLst/>
                                    <a:cxnLst/>
                                    <a:rect l="0" t="0" r="r" b="b"/>
                                    <a:pathLst>
                                      <a:path w="2952" h="3492">
                                        <a:moveTo>
                                          <a:pt x="79" y="0"/>
                                        </a:moveTo>
                                        <a:lnTo>
                                          <a:pt x="2952" y="0"/>
                                        </a:lnTo>
                                        <a:lnTo>
                                          <a:pt x="2952" y="25"/>
                                        </a:lnTo>
                                        <a:lnTo>
                                          <a:pt x="79" y="25"/>
                                        </a:lnTo>
                                        <a:lnTo>
                                          <a:pt x="62" y="27"/>
                                        </a:lnTo>
                                        <a:lnTo>
                                          <a:pt x="48" y="35"/>
                                        </a:lnTo>
                                        <a:lnTo>
                                          <a:pt x="35" y="47"/>
                                        </a:lnTo>
                                        <a:lnTo>
                                          <a:pt x="26" y="63"/>
                                        </a:lnTo>
                                        <a:lnTo>
                                          <a:pt x="24" y="80"/>
                                        </a:lnTo>
                                        <a:lnTo>
                                          <a:pt x="24" y="3411"/>
                                        </a:lnTo>
                                        <a:lnTo>
                                          <a:pt x="26" y="3429"/>
                                        </a:lnTo>
                                        <a:lnTo>
                                          <a:pt x="35" y="3444"/>
                                        </a:lnTo>
                                        <a:lnTo>
                                          <a:pt x="48" y="3457"/>
                                        </a:lnTo>
                                        <a:lnTo>
                                          <a:pt x="62" y="3466"/>
                                        </a:lnTo>
                                        <a:lnTo>
                                          <a:pt x="79" y="3468"/>
                                        </a:lnTo>
                                        <a:lnTo>
                                          <a:pt x="2951" y="3468"/>
                                        </a:lnTo>
                                        <a:lnTo>
                                          <a:pt x="2951" y="3492"/>
                                        </a:lnTo>
                                        <a:lnTo>
                                          <a:pt x="79" y="3492"/>
                                        </a:lnTo>
                                        <a:lnTo>
                                          <a:pt x="59" y="3489"/>
                                        </a:lnTo>
                                        <a:lnTo>
                                          <a:pt x="40" y="3481"/>
                                        </a:lnTo>
                                        <a:lnTo>
                                          <a:pt x="23" y="3469"/>
                                        </a:lnTo>
                                        <a:lnTo>
                                          <a:pt x="11" y="3452"/>
                                        </a:lnTo>
                                        <a:lnTo>
                                          <a:pt x="3" y="3433"/>
                                        </a:lnTo>
                                        <a:lnTo>
                                          <a:pt x="0" y="3411"/>
                                        </a:lnTo>
                                        <a:lnTo>
                                          <a:pt x="0" y="80"/>
                                        </a:lnTo>
                                        <a:lnTo>
                                          <a:pt x="3" y="60"/>
                                        </a:lnTo>
                                        <a:lnTo>
                                          <a:pt x="11" y="41"/>
                                        </a:lnTo>
                                        <a:lnTo>
                                          <a:pt x="23" y="24"/>
                                        </a:lnTo>
                                        <a:lnTo>
                                          <a:pt x="40" y="11"/>
                                        </a:lnTo>
                                        <a:lnTo>
                                          <a:pt x="59" y="4"/>
                                        </a:lnTo>
                                        <a:lnTo>
                                          <a:pt x="79" y="0"/>
                                        </a:lnTo>
                                        <a:close/>
                                      </a:path>
                                    </a:pathLst>
                                  </a:custGeom>
                                  <a:solidFill>
                                    <a:schemeClr val="bg2"/>
                                  </a:solidFill>
                                  <a:ln w="0">
                                    <a:noFill/>
                                    <a:prstDash val="solid"/>
                                    <a:round/>
                                    <a:headEnd/>
                                    <a:tailEnd/>
                                  </a:ln>
                                </wps:spPr>
                                <wps:bodyPr/>
                              </wps:wsp>
                              <wps:wsp>
                                <wps:cNvPr id="477" name="Straight Connector 477"/>
                                <wps:cNvCnPr/>
                                <wps:spPr>
                                  <a:xfrm>
                                    <a:off x="693099" y="4161311"/>
                                    <a:ext cx="3701031" cy="0"/>
                                  </a:xfrm>
                                  <a:prstGeom prst="line">
                                    <a:avLst/>
                                  </a:prstGeom>
                                  <a:ln w="38100">
                                    <a:solidFill>
                                      <a:schemeClr val="bg2"/>
                                    </a:solidFill>
                                  </a:ln>
                                </wps:spPr>
                                <wps:style>
                                  <a:lnRef idx="1">
                                    <a:schemeClr val="accent1"/>
                                  </a:lnRef>
                                  <a:fillRef idx="0">
                                    <a:schemeClr val="accent1"/>
                                  </a:fillRef>
                                  <a:effectRef idx="0">
                                    <a:schemeClr val="accent1"/>
                                  </a:effectRef>
                                  <a:fontRef idx="minor">
                                    <a:schemeClr val="tx1"/>
                                  </a:fontRef>
                                </wps:style>
                                <wps:bodyPr/>
                              </wps:wsp>
                            </wpg:grpSp>
                          </wpg:grpSp>
                          <wps:wsp>
                            <wps:cNvPr id="478" name="Text Box 478" title="Title and subtitle"/>
                            <wps:cNvSpPr txBox="1"/>
                            <wps:spPr>
                              <a:xfrm>
                                <a:off x="3095625" y="3695700"/>
                                <a:ext cx="3900170" cy="3552825"/>
                              </a:xfrm>
                              <a:prstGeom prst="rect">
                                <a:avLst/>
                              </a:prstGeom>
                              <a:noFill/>
                              <a:ln w="6350">
                                <a:noFill/>
                              </a:ln>
                            </wps:spPr>
                            <wps:txbx>
                              <w:txbxContent>
                                <w:sdt>
                                  <w:sdtPr>
                                    <w:rPr>
                                      <w:rFonts w:asciiTheme="majorHAnsi" w:hAnsiTheme="majorHAnsi"/>
                                      <w:b/>
                                      <w:bCs/>
                                      <w:color w:val="FFFFFF" w:themeColor="background1"/>
                                      <w:sz w:val="56"/>
                                      <w:szCs w:val="56"/>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2CC5D9DE" w14:textId="2358AA75" w:rsidR="0022386F" w:rsidRPr="002063C9" w:rsidRDefault="004A221E">
                                      <w:pPr>
                                        <w:pStyle w:val="NoSpacing"/>
                                        <w:spacing w:after="240" w:line="264" w:lineRule="auto"/>
                                        <w:rPr>
                                          <w:rFonts w:asciiTheme="majorHAnsi" w:hAnsiTheme="majorHAnsi"/>
                                          <w:b/>
                                          <w:bCs/>
                                          <w:color w:val="FFFFFF" w:themeColor="background1"/>
                                          <w:sz w:val="56"/>
                                          <w:szCs w:val="56"/>
                                        </w:rPr>
                                      </w:pPr>
                                      <w:r w:rsidRPr="002063C9">
                                        <w:rPr>
                                          <w:rFonts w:asciiTheme="majorHAnsi" w:hAnsiTheme="majorHAnsi"/>
                                          <w:b/>
                                          <w:bCs/>
                                          <w:color w:val="FFFFFF" w:themeColor="background1"/>
                                          <w:sz w:val="56"/>
                                          <w:szCs w:val="56"/>
                                        </w:rPr>
                                        <w:t>Detecting 2D Shapes of Common and Uncommon Objects</w:t>
                                      </w:r>
                                    </w:p>
                                  </w:sdtContent>
                                </w:sdt>
                                <w:bookmarkStart w:id="0" w:name="_GoBack" w:displacedByCustomXml="next"/>
                                <w:sdt>
                                  <w:sdtPr>
                                    <w:rPr>
                                      <w:color w:val="E8E8E8"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3D43F091" w14:textId="4F0DBF26" w:rsidR="0022386F" w:rsidRDefault="00ED6EDC">
                                      <w:pPr>
                                        <w:pStyle w:val="NoSpacing"/>
                                        <w:spacing w:line="264" w:lineRule="auto"/>
                                        <w:rPr>
                                          <w:color w:val="E8E8E8" w:themeColor="background2"/>
                                          <w:spacing w:val="20"/>
                                          <w:sz w:val="40"/>
                                          <w:szCs w:val="40"/>
                                        </w:rPr>
                                      </w:pPr>
                                      <w:r>
                                        <w:rPr>
                                          <w:color w:val="E8E8E8" w:themeColor="background2"/>
                                          <w:spacing w:val="20"/>
                                          <w:sz w:val="40"/>
                                          <w:szCs w:val="40"/>
                                        </w:rPr>
                                        <w:t xml:space="preserve">A simple webapp for </w:t>
                                      </w:r>
                                      <w:r w:rsidR="00E84817">
                                        <w:rPr>
                                          <w:color w:val="E8E8E8" w:themeColor="background2"/>
                                          <w:spacing w:val="20"/>
                                          <w:sz w:val="40"/>
                                          <w:szCs w:val="40"/>
                                        </w:rPr>
                                        <w:t>image classification.</w:t>
                                      </w:r>
                                    </w:p>
                                  </w:sdtContent>
                                </w:sdt>
                                <w:bookmarkEnd w:id="0" w:displacedByCustomXml="prev"/>
                              </w:txbxContent>
                            </wps:txbx>
                            <wps:bodyPr rot="0" spcFirstLastPara="0" vertOverflow="overflow" horzOverflow="overflow" vert="horz" wrap="square" lIns="45720" tIns="45720" rIns="4572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FABB9D6" id="Group 471" o:spid="_x0000_s1026" alt="Title: Cover page feather background with text block" style="position:absolute;left:0;text-align:left;margin-left:0;margin-top:0;width:577.45pt;height:756pt;z-index:251659264;mso-position-horizontal:center;mso-position-horizontal-relative:page;mso-position-vertical:center;mso-position-vertical-relative:page;mso-width-relative:margin" coordsize="73334,96012"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">
                    <v:group id="Group 472" o:spid="_x0000_s1027" style="position:absolute;width:73334;height:96012" coordsize="73329,9601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&#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73" o:spid="_x0000_s1028" type="#_x0000_t75" style="position:absolute;width:73329;height:9601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">
                        <v:imagedata r:id="rId9" o:title="" croptop="4167f" cropbottom="4167f" grayscale="t"/>
                      </v:shape>
                      <v:group id="Group 8" o:spid="_x0000_s1029" style="position:absolute;left:24574;top:31242;width:48752;height:59229" coordsize="48752,592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">
                        <v:shape id="Freeform 475" o:spid="_x0000_s1030" style="position:absolute;width:48752;height:59229;visibility:visible;mso-wrap-style:square;v-text-anchor:top" coordsize="3071,3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" path="m199,l3071,r,3731l199,3731r-35,-3l130,3719,98,3704,71,3683,46,3660,27,3631,12,3601,3,3567,,3531,,199,3,164r9,-34l27,98,46,71,71,46,98,27,130,12,164,2,199,xe" fillcolor="#535353 [2404]" stroked="f" strokeweight="0">
                          <v:path arrowok="t"/>
                        </v:shape>
                        <v:shape id="Freeform 476" o:spid="_x0000_s1031" style="position:absolute;left:1851;top:1942;width:46863;height:55435;visibility:visible;mso-wrap-style:square;v-text-anchor:top" coordsize="2952,34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" path="m79,l2952,r,25l79,25,62,27,48,35,35,47,26,63,24,80r,3331l26,3429r9,15l48,3457r14,9l79,3468r2872,l2951,3492r-2872,l59,3489r-19,-8l23,3469,11,3452,3,3433,,3411,,80,3,60,11,41,23,24,40,11,59,4,79,xe" fillcolor="#e8e8e8 [3214]" stroked="f" strokeweight="0">
                          <v:path arrowok="t"/>
                        </v:shape>
                        <v:line id="Straight Connector 477" o:spid="_x0000_s1032" style="position:absolute;visibility:visible;mso-wrap-style:square" from="6930,41613" to="43941,416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" strokecolor="#e8e8e8 [3214]" strokeweight="3pt">
                          <v:stroke joinstyle="miter"/>
                        </v:line>
                      </v:group>
                    </v:group>
                    <v:shapetype id="_x0000_t202" coordsize="21600,21600" o:spt="202" path="m,l,21600r21600,l21600,xe">
                      <v:stroke joinstyle="miter"/>
                      <v:path gradientshapeok="t" o:connecttype="rect"/>
                    </v:shapetype>
                    <v:shape id="Text Box 478" o:spid="_x0000_s1033" type="#_x0000_t202" style="position:absolute;left:30956;top:36957;width:39001;height:355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" filled="f" stroked="f" strokeweight=".5pt">
                      <v:textbox inset="3.6pt,,3.6pt">
                        <w:txbxContent>
                          <w:sdt>
                            <w:sdtPr>
                              <w:rPr>
                                <w:rFonts w:asciiTheme="majorHAnsi" w:hAnsiTheme="majorHAnsi"/>
                                <w:b/>
                                <w:bCs/>
                                <w:color w:val="FFFFFF" w:themeColor="background1"/>
                                <w:sz w:val="56"/>
                                <w:szCs w:val="56"/>
                              </w:rPr>
                              <w:alias w:val="Title"/>
                              <w:tag w:val=""/>
                              <w:id w:val="-1085453888"/>
                              <w:dataBinding w:prefixMappings="xmlns:ns0='http://purl.org/dc/elements/1.1/' xmlns:ns1='http://schemas.openxmlformats.org/package/2006/metadata/core-properties' " w:xpath="/ns1:coreProperties[1]/ns0:title[1]" w:storeItemID="{6C3C8BC8-F283-45AE-878A-BAB7291924A1}"/>
                              <w15:appearance w15:val="hidden"/>
                              <w:text/>
                            </w:sdtPr>
                            <w:sdtContent>
                              <w:p w14:paraId="2CC5D9DE" w14:textId="2358AA75" w:rsidR="0022386F" w:rsidRPr="002063C9" w:rsidRDefault="004A221E">
                                <w:pPr>
                                  <w:pStyle w:val="NoSpacing"/>
                                  <w:spacing w:after="240" w:line="264" w:lineRule="auto"/>
                                  <w:rPr>
                                    <w:rFonts w:asciiTheme="majorHAnsi" w:hAnsiTheme="majorHAnsi"/>
                                    <w:b/>
                                    <w:bCs/>
                                    <w:color w:val="FFFFFF" w:themeColor="background1"/>
                                    <w:sz w:val="56"/>
                                    <w:szCs w:val="56"/>
                                  </w:rPr>
                                </w:pPr>
                                <w:r w:rsidRPr="002063C9">
                                  <w:rPr>
                                    <w:rFonts w:asciiTheme="majorHAnsi" w:hAnsiTheme="majorHAnsi"/>
                                    <w:b/>
                                    <w:bCs/>
                                    <w:color w:val="FFFFFF" w:themeColor="background1"/>
                                    <w:sz w:val="56"/>
                                    <w:szCs w:val="56"/>
                                  </w:rPr>
                                  <w:t>Detecting 2D Shapes of Common and Uncommon Objects</w:t>
                                </w:r>
                              </w:p>
                            </w:sdtContent>
                          </w:sdt>
                          <w:bookmarkStart w:id="1" w:name="_GoBack" w:displacedByCustomXml="next"/>
                          <w:sdt>
                            <w:sdtPr>
                              <w:rPr>
                                <w:color w:val="E8E8E8" w:themeColor="background2"/>
                                <w:spacing w:val="20"/>
                                <w:sz w:val="40"/>
                                <w:szCs w:val="40"/>
                              </w:rPr>
                              <w:alias w:val="Subtitle"/>
                              <w:tag w:val=""/>
                              <w:id w:val="-1643572574"/>
                              <w:dataBinding w:prefixMappings="xmlns:ns0='http://purl.org/dc/elements/1.1/' xmlns:ns1='http://schemas.openxmlformats.org/package/2006/metadata/core-properties' " w:xpath="/ns1:coreProperties[1]/ns0:subject[1]" w:storeItemID="{6C3C8BC8-F283-45AE-878A-BAB7291924A1}"/>
                              <w15:appearance w15:val="hidden"/>
                              <w:text/>
                            </w:sdtPr>
                            <w:sdtContent>
                              <w:p w14:paraId="3D43F091" w14:textId="4F0DBF26" w:rsidR="0022386F" w:rsidRDefault="00ED6EDC">
                                <w:pPr>
                                  <w:pStyle w:val="NoSpacing"/>
                                  <w:spacing w:line="264" w:lineRule="auto"/>
                                  <w:rPr>
                                    <w:color w:val="E8E8E8" w:themeColor="background2"/>
                                    <w:spacing w:val="20"/>
                                    <w:sz w:val="40"/>
                                    <w:szCs w:val="40"/>
                                  </w:rPr>
                                </w:pPr>
                                <w:r>
                                  <w:rPr>
                                    <w:color w:val="E8E8E8" w:themeColor="background2"/>
                                    <w:spacing w:val="20"/>
                                    <w:sz w:val="40"/>
                                    <w:szCs w:val="40"/>
                                  </w:rPr>
                                  <w:t xml:space="preserve">A simple webapp for </w:t>
                                </w:r>
                                <w:r w:rsidR="00E84817">
                                  <w:rPr>
                                    <w:color w:val="E8E8E8" w:themeColor="background2"/>
                                    <w:spacing w:val="20"/>
                                    <w:sz w:val="40"/>
                                    <w:szCs w:val="40"/>
                                  </w:rPr>
                                  <w:t>image classification.</w:t>
                                </w:r>
                              </w:p>
                            </w:sdtContent>
                          </w:sdt>
                          <w:bookmarkEnd w:id="1" w:displacedByCustomXml="prev"/>
                        </w:txbxContent>
                      </v:textbox>
                    </v:shape>
                    <w10:wrap anchorx="page" anchory="page"/>
                  </v:group>
                </w:pict>
              </mc:Fallback>
            </mc:AlternateContent>
          </w:r>
        </w:p>
        <w:p w14:paraId="5BEFA5A1" w14:textId="49810777" w:rsidR="0022386F" w:rsidRDefault="0022386F">
          <w:r>
            <w:rPr>
              <w:noProof/>
            </w:rPr>
            <mc:AlternateContent>
              <mc:Choice Requires="wps">
                <w:drawing>
                  <wp:anchor distT="0" distB="0" distL="114300" distR="114300" simplePos="0" relativeHeight="251660288" behindDoc="0" locked="0" layoutInCell="1" allowOverlap="1" wp14:anchorId="7608472E" wp14:editId="2F9D9526">
                    <wp:simplePos x="0" y="0"/>
                    <wp:positionH relativeFrom="column">
                      <wp:posOffset>2081463</wp:posOffset>
                    </wp:positionH>
                    <wp:positionV relativeFrom="paragraph">
                      <wp:posOffset>6464634</wp:posOffset>
                    </wp:positionV>
                    <wp:extent cx="4150895" cy="1316756"/>
                    <wp:effectExtent l="0" t="0" r="0" b="0"/>
                    <wp:wrapNone/>
                    <wp:docPr id="4" name="Text Box 4"/>
                    <wp:cNvGraphicFramePr/>
                    <a:graphic xmlns:a="http://schemas.openxmlformats.org/drawingml/2006/main">
                      <a:graphicData uri="http://schemas.microsoft.com/office/word/2010/wordprocessingShape">
                        <wps:wsp>
                          <wps:cNvSpPr txBox="1"/>
                          <wps:spPr>
                            <a:xfrm>
                              <a:off x="0" y="0"/>
                              <a:ext cx="4150895" cy="1316756"/>
                            </a:xfrm>
                            <a:prstGeom prst="rect">
                              <a:avLst/>
                            </a:prstGeom>
                            <a:noFill/>
                            <a:ln>
                              <a:noFill/>
                            </a:ln>
                          </wps:spPr>
                          <wps:style>
                            <a:lnRef idx="2">
                              <a:schemeClr val="accent2"/>
                            </a:lnRef>
                            <a:fillRef idx="1">
                              <a:schemeClr val="lt1"/>
                            </a:fillRef>
                            <a:effectRef idx="0">
                              <a:schemeClr val="accent2"/>
                            </a:effectRef>
                            <a:fontRef idx="minor">
                              <a:schemeClr val="dk1"/>
                            </a:fontRef>
                          </wps:style>
                          <wps:txbx>
                            <w:txbxContent>
                              <w:p w14:paraId="2CC5A8BB" w14:textId="77777777" w:rsidR="004A221E" w:rsidRPr="00F769D8" w:rsidRDefault="0022386F">
                                <w:pPr>
                                  <w:ind w:left="0"/>
                                  <w:rPr>
                                    <w:b/>
                                    <w:bCs/>
                                    <w:color w:val="FFFFFF" w:themeColor="background1"/>
                                    <w:lang w:val="en-CA"/>
                                  </w:rPr>
                                </w:pPr>
                                <w:r w:rsidRPr="00F769D8">
                                  <w:rPr>
                                    <w:b/>
                                    <w:bCs/>
                                    <w:color w:val="FFFFFF" w:themeColor="background1"/>
                                    <w:lang w:val="en-CA"/>
                                  </w:rPr>
                                  <w:t xml:space="preserve">AIDI-2001 Group </w:t>
                                </w:r>
                                <w:r w:rsidR="001306B9" w:rsidRPr="00F769D8">
                                  <w:rPr>
                                    <w:b/>
                                    <w:bCs/>
                                    <w:color w:val="FFFFFF" w:themeColor="background1"/>
                                    <w:lang w:val="en-CA"/>
                                  </w:rPr>
                                  <w:t>7</w:t>
                                </w:r>
                                <w:r w:rsidR="006A6A12" w:rsidRPr="00F769D8">
                                  <w:rPr>
                                    <w:b/>
                                    <w:bCs/>
                                    <w:color w:val="FFFFFF" w:themeColor="background1"/>
                                    <w:lang w:val="en-CA"/>
                                  </w:rPr>
                                  <w:t>:</w:t>
                                </w:r>
                              </w:p>
                              <w:p w14:paraId="3DC474A2" w14:textId="77777777" w:rsidR="00F769D8" w:rsidRDefault="006A6A12" w:rsidP="00F769D8">
                                <w:pPr>
                                  <w:pStyle w:val="ListParagraph"/>
                                  <w:numPr>
                                    <w:ilvl w:val="0"/>
                                    <w:numId w:val="4"/>
                                  </w:numPr>
                                  <w:rPr>
                                    <w:color w:val="FFFFFF" w:themeColor="background1"/>
                                    <w:lang w:val="en-CA"/>
                                  </w:rPr>
                                </w:pPr>
                                <w:proofErr w:type="spellStart"/>
                                <w:r w:rsidRPr="00F769D8">
                                  <w:rPr>
                                    <w:color w:val="FFFFFF" w:themeColor="background1"/>
                                    <w:lang w:val="en-CA"/>
                                  </w:rPr>
                                  <w:t>Bharathwaj</w:t>
                                </w:r>
                                <w:proofErr w:type="spellEnd"/>
                                <w:r w:rsidR="001306B9" w:rsidRPr="00F769D8">
                                  <w:rPr>
                                    <w:color w:val="FFFFFF" w:themeColor="background1"/>
                                    <w:lang w:val="en-CA"/>
                                  </w:rPr>
                                  <w:t xml:space="preserve"> </w:t>
                                </w:r>
                                <w:proofErr w:type="spellStart"/>
                                <w:r w:rsidR="001306B9" w:rsidRPr="00F769D8">
                                  <w:rPr>
                                    <w:color w:val="FFFFFF" w:themeColor="background1"/>
                                    <w:lang w:val="en-CA"/>
                                  </w:rPr>
                                  <w:t>Thirumalai</w:t>
                                </w:r>
                                <w:proofErr w:type="spellEnd"/>
                                <w:r w:rsidR="001306B9" w:rsidRPr="00F769D8">
                                  <w:rPr>
                                    <w:color w:val="FFFFFF" w:themeColor="background1"/>
                                    <w:lang w:val="en-CA"/>
                                  </w:rPr>
                                  <w:t xml:space="preserve"> </w:t>
                                </w:r>
                                <w:proofErr w:type="spellStart"/>
                                <w:r w:rsidR="001306B9" w:rsidRPr="00F769D8">
                                  <w:rPr>
                                    <w:color w:val="FFFFFF" w:themeColor="background1"/>
                                    <w:lang w:val="en-CA"/>
                                  </w:rPr>
                                  <w:t>Ananthanpillai</w:t>
                                </w:r>
                                <w:proofErr w:type="spellEnd"/>
                              </w:p>
                              <w:p w14:paraId="3B9CD53C" w14:textId="77777777" w:rsidR="00F769D8" w:rsidRDefault="004A221E" w:rsidP="00F769D8">
                                <w:pPr>
                                  <w:pStyle w:val="ListParagraph"/>
                                  <w:numPr>
                                    <w:ilvl w:val="0"/>
                                    <w:numId w:val="4"/>
                                  </w:numPr>
                                  <w:rPr>
                                    <w:color w:val="FFFFFF" w:themeColor="background1"/>
                                    <w:lang w:val="en-CA"/>
                                  </w:rPr>
                                </w:pPr>
                                <w:r w:rsidRPr="00F769D8">
                                  <w:rPr>
                                    <w:color w:val="FFFFFF" w:themeColor="background1"/>
                                    <w:lang w:val="en-CA"/>
                                  </w:rPr>
                                  <w:t xml:space="preserve">Lawrence </w:t>
                                </w:r>
                                <w:proofErr w:type="spellStart"/>
                                <w:r w:rsidRPr="00F769D8">
                                  <w:rPr>
                                    <w:color w:val="FFFFFF" w:themeColor="background1"/>
                                    <w:lang w:val="en-CA"/>
                                  </w:rPr>
                                  <w:t>Wanderi</w:t>
                                </w:r>
                                <w:proofErr w:type="spellEnd"/>
                                <w:r w:rsidRPr="00F769D8">
                                  <w:rPr>
                                    <w:color w:val="FFFFFF" w:themeColor="background1"/>
                                    <w:lang w:val="en-CA"/>
                                  </w:rPr>
                                  <w:t xml:space="preserve"> </w:t>
                                </w:r>
                                <w:r w:rsidRPr="00F769D8">
                                  <w:rPr>
                                    <w:color w:val="FFFFFF" w:themeColor="background1"/>
                                    <w:lang w:val="en-CA"/>
                                  </w:rPr>
                                  <w:t>Mwangi</w:t>
                                </w:r>
                              </w:p>
                              <w:p w14:paraId="663E0609" w14:textId="200003C1" w:rsidR="004A221E" w:rsidRPr="00F769D8" w:rsidRDefault="004A221E" w:rsidP="00F769D8">
                                <w:pPr>
                                  <w:pStyle w:val="ListParagraph"/>
                                  <w:numPr>
                                    <w:ilvl w:val="0"/>
                                    <w:numId w:val="4"/>
                                  </w:numPr>
                                  <w:rPr>
                                    <w:color w:val="FFFFFF" w:themeColor="background1"/>
                                    <w:lang w:val="en-CA"/>
                                  </w:rPr>
                                </w:pPr>
                                <w:r w:rsidRPr="00F769D8">
                                  <w:rPr>
                                    <w:color w:val="FFFFFF" w:themeColor="background1"/>
                                    <w:lang w:val="en-CA"/>
                                  </w:rPr>
                                  <w:t>Raj Ashish Dholakia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08472E" id="Text Box 4" o:spid="_x0000_s1034" type="#_x0000_t202" style="position:absolute;left:0;text-align:left;margin-left:163.9pt;margin-top:509.05pt;width:326.85pt;height:103.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" filled="f" stroked="f" strokeweight="1pt">
                    <v:textbox>
                      <w:txbxContent>
                        <w:p w14:paraId="2CC5A8BB" w14:textId="77777777" w:rsidR="004A221E" w:rsidRPr="00F769D8" w:rsidRDefault="0022386F">
                          <w:pPr>
                            <w:ind w:left="0"/>
                            <w:rPr>
                              <w:b/>
                              <w:bCs/>
                              <w:color w:val="FFFFFF" w:themeColor="background1"/>
                              <w:lang w:val="en-CA"/>
                            </w:rPr>
                          </w:pPr>
                          <w:r w:rsidRPr="00F769D8">
                            <w:rPr>
                              <w:b/>
                              <w:bCs/>
                              <w:color w:val="FFFFFF" w:themeColor="background1"/>
                              <w:lang w:val="en-CA"/>
                            </w:rPr>
                            <w:t xml:space="preserve">AIDI-2001 Group </w:t>
                          </w:r>
                          <w:r w:rsidR="001306B9" w:rsidRPr="00F769D8">
                            <w:rPr>
                              <w:b/>
                              <w:bCs/>
                              <w:color w:val="FFFFFF" w:themeColor="background1"/>
                              <w:lang w:val="en-CA"/>
                            </w:rPr>
                            <w:t>7</w:t>
                          </w:r>
                          <w:r w:rsidR="006A6A12" w:rsidRPr="00F769D8">
                            <w:rPr>
                              <w:b/>
                              <w:bCs/>
                              <w:color w:val="FFFFFF" w:themeColor="background1"/>
                              <w:lang w:val="en-CA"/>
                            </w:rPr>
                            <w:t>:</w:t>
                          </w:r>
                        </w:p>
                        <w:p w14:paraId="3DC474A2" w14:textId="77777777" w:rsidR="00F769D8" w:rsidRDefault="006A6A12" w:rsidP="00F769D8">
                          <w:pPr>
                            <w:pStyle w:val="ListParagraph"/>
                            <w:numPr>
                              <w:ilvl w:val="0"/>
                              <w:numId w:val="4"/>
                            </w:numPr>
                            <w:rPr>
                              <w:color w:val="FFFFFF" w:themeColor="background1"/>
                              <w:lang w:val="en-CA"/>
                            </w:rPr>
                          </w:pPr>
                          <w:proofErr w:type="spellStart"/>
                          <w:r w:rsidRPr="00F769D8">
                            <w:rPr>
                              <w:color w:val="FFFFFF" w:themeColor="background1"/>
                              <w:lang w:val="en-CA"/>
                            </w:rPr>
                            <w:t>Bharathwaj</w:t>
                          </w:r>
                          <w:proofErr w:type="spellEnd"/>
                          <w:r w:rsidR="001306B9" w:rsidRPr="00F769D8">
                            <w:rPr>
                              <w:color w:val="FFFFFF" w:themeColor="background1"/>
                              <w:lang w:val="en-CA"/>
                            </w:rPr>
                            <w:t xml:space="preserve"> </w:t>
                          </w:r>
                          <w:proofErr w:type="spellStart"/>
                          <w:r w:rsidR="001306B9" w:rsidRPr="00F769D8">
                            <w:rPr>
                              <w:color w:val="FFFFFF" w:themeColor="background1"/>
                              <w:lang w:val="en-CA"/>
                            </w:rPr>
                            <w:t>Thirumalai</w:t>
                          </w:r>
                          <w:proofErr w:type="spellEnd"/>
                          <w:r w:rsidR="001306B9" w:rsidRPr="00F769D8">
                            <w:rPr>
                              <w:color w:val="FFFFFF" w:themeColor="background1"/>
                              <w:lang w:val="en-CA"/>
                            </w:rPr>
                            <w:t xml:space="preserve"> </w:t>
                          </w:r>
                          <w:proofErr w:type="spellStart"/>
                          <w:r w:rsidR="001306B9" w:rsidRPr="00F769D8">
                            <w:rPr>
                              <w:color w:val="FFFFFF" w:themeColor="background1"/>
                              <w:lang w:val="en-CA"/>
                            </w:rPr>
                            <w:t>Ananthanpillai</w:t>
                          </w:r>
                          <w:proofErr w:type="spellEnd"/>
                        </w:p>
                        <w:p w14:paraId="3B9CD53C" w14:textId="77777777" w:rsidR="00F769D8" w:rsidRDefault="004A221E" w:rsidP="00F769D8">
                          <w:pPr>
                            <w:pStyle w:val="ListParagraph"/>
                            <w:numPr>
                              <w:ilvl w:val="0"/>
                              <w:numId w:val="4"/>
                            </w:numPr>
                            <w:rPr>
                              <w:color w:val="FFFFFF" w:themeColor="background1"/>
                              <w:lang w:val="en-CA"/>
                            </w:rPr>
                          </w:pPr>
                          <w:r w:rsidRPr="00F769D8">
                            <w:rPr>
                              <w:color w:val="FFFFFF" w:themeColor="background1"/>
                              <w:lang w:val="en-CA"/>
                            </w:rPr>
                            <w:t xml:space="preserve">Lawrence </w:t>
                          </w:r>
                          <w:proofErr w:type="spellStart"/>
                          <w:r w:rsidRPr="00F769D8">
                            <w:rPr>
                              <w:color w:val="FFFFFF" w:themeColor="background1"/>
                              <w:lang w:val="en-CA"/>
                            </w:rPr>
                            <w:t>Wanderi</w:t>
                          </w:r>
                          <w:proofErr w:type="spellEnd"/>
                          <w:r w:rsidRPr="00F769D8">
                            <w:rPr>
                              <w:color w:val="FFFFFF" w:themeColor="background1"/>
                              <w:lang w:val="en-CA"/>
                            </w:rPr>
                            <w:t xml:space="preserve"> </w:t>
                          </w:r>
                          <w:r w:rsidRPr="00F769D8">
                            <w:rPr>
                              <w:color w:val="FFFFFF" w:themeColor="background1"/>
                              <w:lang w:val="en-CA"/>
                            </w:rPr>
                            <w:t>Mwangi</w:t>
                          </w:r>
                        </w:p>
                        <w:p w14:paraId="663E0609" w14:textId="200003C1" w:rsidR="004A221E" w:rsidRPr="00F769D8" w:rsidRDefault="004A221E" w:rsidP="00F769D8">
                          <w:pPr>
                            <w:pStyle w:val="ListParagraph"/>
                            <w:numPr>
                              <w:ilvl w:val="0"/>
                              <w:numId w:val="4"/>
                            </w:numPr>
                            <w:rPr>
                              <w:color w:val="FFFFFF" w:themeColor="background1"/>
                              <w:lang w:val="en-CA"/>
                            </w:rPr>
                          </w:pPr>
                          <w:r w:rsidRPr="00F769D8">
                            <w:rPr>
                              <w:color w:val="FFFFFF" w:themeColor="background1"/>
                              <w:lang w:val="en-CA"/>
                            </w:rPr>
                            <w:t>Raj Ashish Dholakia</w:t>
                          </w:r>
                        </w:p>
                      </w:txbxContent>
                    </v:textbox>
                  </v:shape>
                </w:pict>
              </mc:Fallback>
            </mc:AlternateContent>
          </w:r>
          <w:r>
            <w:rPr>
              <w:sz w:val="22"/>
            </w:rPr>
            <w:br w:type="page"/>
          </w:r>
        </w:p>
      </w:sdtContent>
    </w:sdt>
    <w:p w14:paraId="4DE66A4A" w14:textId="790F2127" w:rsidR="00386BDE" w:rsidRDefault="00386BDE"/>
    <w:p w14:paraId="1E27A4FD" w14:textId="498BAB0C" w:rsidR="00386BDE" w:rsidRDefault="00386BDE" w:rsidP="00386BDE">
      <w:pPr>
        <w:pStyle w:val="Title"/>
      </w:pPr>
      <w:r>
        <w:t>Table of Content</w:t>
      </w:r>
      <w:r w:rsidR="00E2247B">
        <w:t>s</w:t>
      </w:r>
    </w:p>
    <w:p w14:paraId="576A8F79" w14:textId="5174BEA3" w:rsidR="000625F8" w:rsidRDefault="00386BDE">
      <w:pPr>
        <w:pStyle w:val="TOC1"/>
        <w:tabs>
          <w:tab w:val="left" w:pos="440"/>
          <w:tab w:val="right" w:leader="dot" w:pos="8630"/>
        </w:tabs>
        <w:rPr>
          <w:rFonts w:asciiTheme="minorHAnsi" w:eastAsiaTheme="minorEastAsia" w:hAnsiTheme="minorHAnsi"/>
          <w:b w:val="0"/>
          <w:bCs w:val="0"/>
          <w:caps w:val="0"/>
          <w:noProof/>
          <w:color w:val="auto"/>
          <w:sz w:val="24"/>
          <w:szCs w:val="24"/>
          <w:lang w:val="en-CA" w:eastAsia="en-US"/>
        </w:rPr>
      </w:pPr>
      <w:r>
        <w:fldChar w:fldCharType="begin"/>
      </w:r>
      <w:r>
        <w:instrText xml:space="preserve"> TOC \o "1-3" \h \z \u </w:instrText>
      </w:r>
      <w:r>
        <w:fldChar w:fldCharType="separate"/>
      </w:r>
      <w:hyperlink w:anchor="_Toc100872068" w:history="1">
        <w:r w:rsidR="000625F8" w:rsidRPr="00A2314F">
          <w:rPr>
            <w:rStyle w:val="Hyperlink"/>
            <w:noProof/>
          </w:rPr>
          <w:t>1.</w:t>
        </w:r>
        <w:r w:rsidR="000625F8">
          <w:rPr>
            <w:rFonts w:asciiTheme="minorHAnsi" w:eastAsiaTheme="minorEastAsia" w:hAnsiTheme="minorHAnsi"/>
            <w:b w:val="0"/>
            <w:bCs w:val="0"/>
            <w:caps w:val="0"/>
            <w:noProof/>
            <w:color w:val="auto"/>
            <w:sz w:val="24"/>
            <w:szCs w:val="24"/>
            <w:lang w:val="en-CA" w:eastAsia="en-US"/>
          </w:rPr>
          <w:tab/>
        </w:r>
        <w:r w:rsidR="000625F8" w:rsidRPr="00A2314F">
          <w:rPr>
            <w:rStyle w:val="Hyperlink"/>
            <w:noProof/>
          </w:rPr>
          <w:t>Problem definition and Project Pitch</w:t>
        </w:r>
        <w:r w:rsidR="000625F8">
          <w:rPr>
            <w:noProof/>
            <w:webHidden/>
          </w:rPr>
          <w:tab/>
        </w:r>
        <w:r w:rsidR="000625F8">
          <w:rPr>
            <w:noProof/>
            <w:webHidden/>
          </w:rPr>
          <w:fldChar w:fldCharType="begin"/>
        </w:r>
        <w:r w:rsidR="000625F8">
          <w:rPr>
            <w:noProof/>
            <w:webHidden/>
          </w:rPr>
          <w:instrText xml:space="preserve"> PAGEREF _Toc100872068 \h </w:instrText>
        </w:r>
        <w:r w:rsidR="000625F8">
          <w:rPr>
            <w:noProof/>
            <w:webHidden/>
          </w:rPr>
        </w:r>
        <w:r w:rsidR="000625F8">
          <w:rPr>
            <w:noProof/>
            <w:webHidden/>
          </w:rPr>
          <w:fldChar w:fldCharType="separate"/>
        </w:r>
        <w:r w:rsidR="000625F8">
          <w:rPr>
            <w:noProof/>
            <w:webHidden/>
          </w:rPr>
          <w:t>2</w:t>
        </w:r>
        <w:r w:rsidR="000625F8">
          <w:rPr>
            <w:noProof/>
            <w:webHidden/>
          </w:rPr>
          <w:fldChar w:fldCharType="end"/>
        </w:r>
      </w:hyperlink>
    </w:p>
    <w:p w14:paraId="2E0F007B" w14:textId="038FC5AE"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69" w:history="1">
        <w:r w:rsidRPr="00A2314F">
          <w:rPr>
            <w:rStyle w:val="Hyperlink"/>
            <w:noProof/>
          </w:rPr>
          <w:t>A.</w:t>
        </w:r>
        <w:r>
          <w:rPr>
            <w:rFonts w:asciiTheme="minorHAnsi" w:eastAsiaTheme="minorEastAsia" w:hAnsiTheme="minorHAnsi"/>
            <w:smallCaps w:val="0"/>
            <w:noProof/>
            <w:color w:val="auto"/>
            <w:sz w:val="24"/>
            <w:szCs w:val="24"/>
            <w:lang w:val="en-CA" w:eastAsia="en-US"/>
          </w:rPr>
          <w:tab/>
        </w:r>
        <w:r w:rsidRPr="00A2314F">
          <w:rPr>
            <w:rStyle w:val="Hyperlink"/>
            <w:noProof/>
          </w:rPr>
          <w:t>Change from project proposal</w:t>
        </w:r>
        <w:r>
          <w:rPr>
            <w:noProof/>
            <w:webHidden/>
          </w:rPr>
          <w:tab/>
        </w:r>
        <w:r>
          <w:rPr>
            <w:noProof/>
            <w:webHidden/>
          </w:rPr>
          <w:fldChar w:fldCharType="begin"/>
        </w:r>
        <w:r>
          <w:rPr>
            <w:noProof/>
            <w:webHidden/>
          </w:rPr>
          <w:instrText xml:space="preserve"> PAGEREF _Toc100872069 \h </w:instrText>
        </w:r>
        <w:r>
          <w:rPr>
            <w:noProof/>
            <w:webHidden/>
          </w:rPr>
        </w:r>
        <w:r>
          <w:rPr>
            <w:noProof/>
            <w:webHidden/>
          </w:rPr>
          <w:fldChar w:fldCharType="separate"/>
        </w:r>
        <w:r>
          <w:rPr>
            <w:noProof/>
            <w:webHidden/>
          </w:rPr>
          <w:t>3</w:t>
        </w:r>
        <w:r>
          <w:rPr>
            <w:noProof/>
            <w:webHidden/>
          </w:rPr>
          <w:fldChar w:fldCharType="end"/>
        </w:r>
      </w:hyperlink>
    </w:p>
    <w:p w14:paraId="10923B43" w14:textId="0597C995"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0" w:history="1">
        <w:r w:rsidRPr="00A2314F">
          <w:rPr>
            <w:rStyle w:val="Hyperlink"/>
            <w:noProof/>
          </w:rPr>
          <w:t>B.</w:t>
        </w:r>
        <w:r>
          <w:rPr>
            <w:rFonts w:asciiTheme="minorHAnsi" w:eastAsiaTheme="minorEastAsia" w:hAnsiTheme="minorHAnsi"/>
            <w:smallCaps w:val="0"/>
            <w:noProof/>
            <w:color w:val="auto"/>
            <w:sz w:val="24"/>
            <w:szCs w:val="24"/>
            <w:lang w:val="en-CA" w:eastAsia="en-US"/>
          </w:rPr>
          <w:tab/>
        </w:r>
        <w:r w:rsidRPr="00A2314F">
          <w:rPr>
            <w:rStyle w:val="Hyperlink"/>
            <w:noProof/>
          </w:rPr>
          <w:t>Future scope</w:t>
        </w:r>
        <w:r>
          <w:rPr>
            <w:noProof/>
            <w:webHidden/>
          </w:rPr>
          <w:tab/>
        </w:r>
        <w:r>
          <w:rPr>
            <w:noProof/>
            <w:webHidden/>
          </w:rPr>
          <w:fldChar w:fldCharType="begin"/>
        </w:r>
        <w:r>
          <w:rPr>
            <w:noProof/>
            <w:webHidden/>
          </w:rPr>
          <w:instrText xml:space="preserve"> PAGEREF _Toc100872070 \h </w:instrText>
        </w:r>
        <w:r>
          <w:rPr>
            <w:noProof/>
            <w:webHidden/>
          </w:rPr>
        </w:r>
        <w:r>
          <w:rPr>
            <w:noProof/>
            <w:webHidden/>
          </w:rPr>
          <w:fldChar w:fldCharType="separate"/>
        </w:r>
        <w:r>
          <w:rPr>
            <w:noProof/>
            <w:webHidden/>
          </w:rPr>
          <w:t>3</w:t>
        </w:r>
        <w:r>
          <w:rPr>
            <w:noProof/>
            <w:webHidden/>
          </w:rPr>
          <w:fldChar w:fldCharType="end"/>
        </w:r>
      </w:hyperlink>
    </w:p>
    <w:p w14:paraId="54F8453E" w14:textId="1E131667" w:rsidR="000625F8" w:rsidRDefault="000625F8">
      <w:pPr>
        <w:pStyle w:val="TOC1"/>
        <w:tabs>
          <w:tab w:val="left" w:pos="440"/>
          <w:tab w:val="right" w:leader="dot" w:pos="8630"/>
        </w:tabs>
        <w:rPr>
          <w:rFonts w:asciiTheme="minorHAnsi" w:eastAsiaTheme="minorEastAsia" w:hAnsiTheme="minorHAnsi"/>
          <w:b w:val="0"/>
          <w:bCs w:val="0"/>
          <w:caps w:val="0"/>
          <w:noProof/>
          <w:color w:val="auto"/>
          <w:sz w:val="24"/>
          <w:szCs w:val="24"/>
          <w:lang w:val="en-CA" w:eastAsia="en-US"/>
        </w:rPr>
      </w:pPr>
      <w:hyperlink w:anchor="_Toc100872071" w:history="1">
        <w:r w:rsidRPr="00A2314F">
          <w:rPr>
            <w:rStyle w:val="Hyperlink"/>
            <w:noProof/>
          </w:rPr>
          <w:t>2.</w:t>
        </w:r>
        <w:r>
          <w:rPr>
            <w:rFonts w:asciiTheme="minorHAnsi" w:eastAsiaTheme="minorEastAsia" w:hAnsiTheme="minorHAnsi"/>
            <w:b w:val="0"/>
            <w:bCs w:val="0"/>
            <w:caps w:val="0"/>
            <w:noProof/>
            <w:color w:val="auto"/>
            <w:sz w:val="24"/>
            <w:szCs w:val="24"/>
            <w:lang w:val="en-CA" w:eastAsia="en-US"/>
          </w:rPr>
          <w:tab/>
        </w:r>
        <w:r w:rsidRPr="00A2314F">
          <w:rPr>
            <w:rStyle w:val="Hyperlink"/>
            <w:noProof/>
          </w:rPr>
          <w:t>Exploratory Data Analysis</w:t>
        </w:r>
        <w:r>
          <w:rPr>
            <w:noProof/>
            <w:webHidden/>
          </w:rPr>
          <w:tab/>
        </w:r>
        <w:r>
          <w:rPr>
            <w:noProof/>
            <w:webHidden/>
          </w:rPr>
          <w:fldChar w:fldCharType="begin"/>
        </w:r>
        <w:r>
          <w:rPr>
            <w:noProof/>
            <w:webHidden/>
          </w:rPr>
          <w:instrText xml:space="preserve"> PAGEREF _Toc100872071 \h </w:instrText>
        </w:r>
        <w:r>
          <w:rPr>
            <w:noProof/>
            <w:webHidden/>
          </w:rPr>
        </w:r>
        <w:r>
          <w:rPr>
            <w:noProof/>
            <w:webHidden/>
          </w:rPr>
          <w:fldChar w:fldCharType="separate"/>
        </w:r>
        <w:r>
          <w:rPr>
            <w:noProof/>
            <w:webHidden/>
          </w:rPr>
          <w:t>4</w:t>
        </w:r>
        <w:r>
          <w:rPr>
            <w:noProof/>
            <w:webHidden/>
          </w:rPr>
          <w:fldChar w:fldCharType="end"/>
        </w:r>
      </w:hyperlink>
    </w:p>
    <w:p w14:paraId="53853570" w14:textId="05486E0D"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2" w:history="1">
        <w:r w:rsidRPr="00A2314F">
          <w:rPr>
            <w:rStyle w:val="Hyperlink"/>
            <w:noProof/>
          </w:rPr>
          <w:t>A.</w:t>
        </w:r>
        <w:r>
          <w:rPr>
            <w:rFonts w:asciiTheme="minorHAnsi" w:eastAsiaTheme="minorEastAsia" w:hAnsiTheme="minorHAnsi"/>
            <w:smallCaps w:val="0"/>
            <w:noProof/>
            <w:color w:val="auto"/>
            <w:sz w:val="24"/>
            <w:szCs w:val="24"/>
            <w:lang w:val="en-CA" w:eastAsia="en-US"/>
          </w:rPr>
          <w:tab/>
        </w:r>
        <w:r w:rsidRPr="00A2314F">
          <w:rPr>
            <w:rStyle w:val="Hyperlink"/>
            <w:noProof/>
          </w:rPr>
          <w:t>Examples</w:t>
        </w:r>
        <w:r>
          <w:rPr>
            <w:noProof/>
            <w:webHidden/>
          </w:rPr>
          <w:tab/>
        </w:r>
        <w:r>
          <w:rPr>
            <w:noProof/>
            <w:webHidden/>
          </w:rPr>
          <w:fldChar w:fldCharType="begin"/>
        </w:r>
        <w:r>
          <w:rPr>
            <w:noProof/>
            <w:webHidden/>
          </w:rPr>
          <w:instrText xml:space="preserve"> PAGEREF _Toc100872072 \h </w:instrText>
        </w:r>
        <w:r>
          <w:rPr>
            <w:noProof/>
            <w:webHidden/>
          </w:rPr>
        </w:r>
        <w:r>
          <w:rPr>
            <w:noProof/>
            <w:webHidden/>
          </w:rPr>
          <w:fldChar w:fldCharType="separate"/>
        </w:r>
        <w:r>
          <w:rPr>
            <w:noProof/>
            <w:webHidden/>
          </w:rPr>
          <w:t>4</w:t>
        </w:r>
        <w:r>
          <w:rPr>
            <w:noProof/>
            <w:webHidden/>
          </w:rPr>
          <w:fldChar w:fldCharType="end"/>
        </w:r>
      </w:hyperlink>
    </w:p>
    <w:p w14:paraId="385FE254" w14:textId="73EADFEF" w:rsidR="000625F8" w:rsidRDefault="000625F8">
      <w:pPr>
        <w:pStyle w:val="TOC1"/>
        <w:tabs>
          <w:tab w:val="left" w:pos="440"/>
          <w:tab w:val="right" w:leader="dot" w:pos="8630"/>
        </w:tabs>
        <w:rPr>
          <w:rFonts w:asciiTheme="minorHAnsi" w:eastAsiaTheme="minorEastAsia" w:hAnsiTheme="minorHAnsi"/>
          <w:b w:val="0"/>
          <w:bCs w:val="0"/>
          <w:caps w:val="0"/>
          <w:noProof/>
          <w:color w:val="auto"/>
          <w:sz w:val="24"/>
          <w:szCs w:val="24"/>
          <w:lang w:val="en-CA" w:eastAsia="en-US"/>
        </w:rPr>
      </w:pPr>
      <w:hyperlink w:anchor="_Toc100872073" w:history="1">
        <w:r w:rsidRPr="00A2314F">
          <w:rPr>
            <w:rStyle w:val="Hyperlink"/>
            <w:noProof/>
          </w:rPr>
          <w:t>3.</w:t>
        </w:r>
        <w:r>
          <w:rPr>
            <w:rFonts w:asciiTheme="minorHAnsi" w:eastAsiaTheme="minorEastAsia" w:hAnsiTheme="minorHAnsi"/>
            <w:b w:val="0"/>
            <w:bCs w:val="0"/>
            <w:caps w:val="0"/>
            <w:noProof/>
            <w:color w:val="auto"/>
            <w:sz w:val="24"/>
            <w:szCs w:val="24"/>
            <w:lang w:val="en-CA" w:eastAsia="en-US"/>
          </w:rPr>
          <w:tab/>
        </w:r>
        <w:r w:rsidRPr="00A2314F">
          <w:rPr>
            <w:rStyle w:val="Hyperlink"/>
            <w:noProof/>
          </w:rPr>
          <w:t>Solution Development</w:t>
        </w:r>
        <w:r>
          <w:rPr>
            <w:noProof/>
            <w:webHidden/>
          </w:rPr>
          <w:tab/>
        </w:r>
        <w:r>
          <w:rPr>
            <w:noProof/>
            <w:webHidden/>
          </w:rPr>
          <w:fldChar w:fldCharType="begin"/>
        </w:r>
        <w:r>
          <w:rPr>
            <w:noProof/>
            <w:webHidden/>
          </w:rPr>
          <w:instrText xml:space="preserve"> PAGEREF _Toc100872073 \h </w:instrText>
        </w:r>
        <w:r>
          <w:rPr>
            <w:noProof/>
            <w:webHidden/>
          </w:rPr>
        </w:r>
        <w:r>
          <w:rPr>
            <w:noProof/>
            <w:webHidden/>
          </w:rPr>
          <w:fldChar w:fldCharType="separate"/>
        </w:r>
        <w:r>
          <w:rPr>
            <w:noProof/>
            <w:webHidden/>
          </w:rPr>
          <w:t>8</w:t>
        </w:r>
        <w:r>
          <w:rPr>
            <w:noProof/>
            <w:webHidden/>
          </w:rPr>
          <w:fldChar w:fldCharType="end"/>
        </w:r>
      </w:hyperlink>
    </w:p>
    <w:p w14:paraId="517A85C9" w14:textId="0C92521E"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4" w:history="1">
        <w:r w:rsidRPr="00A2314F">
          <w:rPr>
            <w:rStyle w:val="Hyperlink"/>
            <w:noProof/>
          </w:rPr>
          <w:t>1.</w:t>
        </w:r>
        <w:r>
          <w:rPr>
            <w:rFonts w:asciiTheme="minorHAnsi" w:eastAsiaTheme="minorEastAsia" w:hAnsiTheme="minorHAnsi"/>
            <w:smallCaps w:val="0"/>
            <w:noProof/>
            <w:color w:val="auto"/>
            <w:sz w:val="24"/>
            <w:szCs w:val="24"/>
            <w:lang w:val="en-CA" w:eastAsia="en-US"/>
          </w:rPr>
          <w:tab/>
        </w:r>
        <w:r w:rsidRPr="00A2314F">
          <w:rPr>
            <w:rStyle w:val="Hyperlink"/>
            <w:noProof/>
          </w:rPr>
          <w:t>Data Collection</w:t>
        </w:r>
        <w:r>
          <w:rPr>
            <w:noProof/>
            <w:webHidden/>
          </w:rPr>
          <w:tab/>
        </w:r>
        <w:r>
          <w:rPr>
            <w:noProof/>
            <w:webHidden/>
          </w:rPr>
          <w:fldChar w:fldCharType="begin"/>
        </w:r>
        <w:r>
          <w:rPr>
            <w:noProof/>
            <w:webHidden/>
          </w:rPr>
          <w:instrText xml:space="preserve"> PAGEREF _Toc100872074 \h </w:instrText>
        </w:r>
        <w:r>
          <w:rPr>
            <w:noProof/>
            <w:webHidden/>
          </w:rPr>
        </w:r>
        <w:r>
          <w:rPr>
            <w:noProof/>
            <w:webHidden/>
          </w:rPr>
          <w:fldChar w:fldCharType="separate"/>
        </w:r>
        <w:r>
          <w:rPr>
            <w:noProof/>
            <w:webHidden/>
          </w:rPr>
          <w:t>8</w:t>
        </w:r>
        <w:r>
          <w:rPr>
            <w:noProof/>
            <w:webHidden/>
          </w:rPr>
          <w:fldChar w:fldCharType="end"/>
        </w:r>
      </w:hyperlink>
    </w:p>
    <w:p w14:paraId="646B3E9E" w14:textId="0F91F869"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5" w:history="1">
        <w:r w:rsidRPr="00A2314F">
          <w:rPr>
            <w:rStyle w:val="Hyperlink"/>
            <w:noProof/>
          </w:rPr>
          <w:t>2.</w:t>
        </w:r>
        <w:r>
          <w:rPr>
            <w:rFonts w:asciiTheme="minorHAnsi" w:eastAsiaTheme="minorEastAsia" w:hAnsiTheme="minorHAnsi"/>
            <w:smallCaps w:val="0"/>
            <w:noProof/>
            <w:color w:val="auto"/>
            <w:sz w:val="24"/>
            <w:szCs w:val="24"/>
            <w:lang w:val="en-CA" w:eastAsia="en-US"/>
          </w:rPr>
          <w:tab/>
        </w:r>
        <w:r w:rsidRPr="00A2314F">
          <w:rPr>
            <w:rStyle w:val="Hyperlink"/>
            <w:noProof/>
          </w:rPr>
          <w:t>Model Training and Evaluation</w:t>
        </w:r>
        <w:r>
          <w:rPr>
            <w:noProof/>
            <w:webHidden/>
          </w:rPr>
          <w:tab/>
        </w:r>
        <w:r>
          <w:rPr>
            <w:noProof/>
            <w:webHidden/>
          </w:rPr>
          <w:fldChar w:fldCharType="begin"/>
        </w:r>
        <w:r>
          <w:rPr>
            <w:noProof/>
            <w:webHidden/>
          </w:rPr>
          <w:instrText xml:space="preserve"> PAGEREF _Toc100872075 \h </w:instrText>
        </w:r>
        <w:r>
          <w:rPr>
            <w:noProof/>
            <w:webHidden/>
          </w:rPr>
        </w:r>
        <w:r>
          <w:rPr>
            <w:noProof/>
            <w:webHidden/>
          </w:rPr>
          <w:fldChar w:fldCharType="separate"/>
        </w:r>
        <w:r>
          <w:rPr>
            <w:noProof/>
            <w:webHidden/>
          </w:rPr>
          <w:t>8</w:t>
        </w:r>
        <w:r>
          <w:rPr>
            <w:noProof/>
            <w:webHidden/>
          </w:rPr>
          <w:fldChar w:fldCharType="end"/>
        </w:r>
      </w:hyperlink>
    </w:p>
    <w:p w14:paraId="014E21FF" w14:textId="66CD467E"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6" w:history="1">
        <w:r w:rsidRPr="00A2314F">
          <w:rPr>
            <w:rStyle w:val="Hyperlink"/>
            <w:noProof/>
          </w:rPr>
          <w:t>3.</w:t>
        </w:r>
        <w:r>
          <w:rPr>
            <w:rFonts w:asciiTheme="minorHAnsi" w:eastAsiaTheme="minorEastAsia" w:hAnsiTheme="minorHAnsi"/>
            <w:smallCaps w:val="0"/>
            <w:noProof/>
            <w:color w:val="auto"/>
            <w:sz w:val="24"/>
            <w:szCs w:val="24"/>
            <w:lang w:val="en-CA" w:eastAsia="en-US"/>
          </w:rPr>
          <w:tab/>
        </w:r>
        <w:r w:rsidRPr="00A2314F">
          <w:rPr>
            <w:rStyle w:val="Hyperlink"/>
            <w:noProof/>
          </w:rPr>
          <w:t>Model Deployment</w:t>
        </w:r>
        <w:r>
          <w:rPr>
            <w:noProof/>
            <w:webHidden/>
          </w:rPr>
          <w:tab/>
        </w:r>
        <w:r>
          <w:rPr>
            <w:noProof/>
            <w:webHidden/>
          </w:rPr>
          <w:fldChar w:fldCharType="begin"/>
        </w:r>
        <w:r>
          <w:rPr>
            <w:noProof/>
            <w:webHidden/>
          </w:rPr>
          <w:instrText xml:space="preserve"> PAGEREF _Toc100872076 \h </w:instrText>
        </w:r>
        <w:r>
          <w:rPr>
            <w:noProof/>
            <w:webHidden/>
          </w:rPr>
        </w:r>
        <w:r>
          <w:rPr>
            <w:noProof/>
            <w:webHidden/>
          </w:rPr>
          <w:fldChar w:fldCharType="separate"/>
        </w:r>
        <w:r>
          <w:rPr>
            <w:noProof/>
            <w:webHidden/>
          </w:rPr>
          <w:t>8</w:t>
        </w:r>
        <w:r>
          <w:rPr>
            <w:noProof/>
            <w:webHidden/>
          </w:rPr>
          <w:fldChar w:fldCharType="end"/>
        </w:r>
      </w:hyperlink>
    </w:p>
    <w:p w14:paraId="2D7AEB03" w14:textId="15CAA16D"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7" w:history="1">
        <w:r w:rsidRPr="00A2314F">
          <w:rPr>
            <w:rStyle w:val="Hyperlink"/>
            <w:noProof/>
          </w:rPr>
          <w:t>A.</w:t>
        </w:r>
        <w:r>
          <w:rPr>
            <w:rFonts w:asciiTheme="minorHAnsi" w:eastAsiaTheme="minorEastAsia" w:hAnsiTheme="minorHAnsi"/>
            <w:smallCaps w:val="0"/>
            <w:noProof/>
            <w:color w:val="auto"/>
            <w:sz w:val="24"/>
            <w:szCs w:val="24"/>
            <w:lang w:val="en-CA" w:eastAsia="en-US"/>
          </w:rPr>
          <w:tab/>
        </w:r>
        <w:r w:rsidRPr="00A2314F">
          <w:rPr>
            <w:rStyle w:val="Hyperlink"/>
            <w:noProof/>
          </w:rPr>
          <w:t>Data Collection</w:t>
        </w:r>
        <w:r>
          <w:rPr>
            <w:noProof/>
            <w:webHidden/>
          </w:rPr>
          <w:tab/>
        </w:r>
        <w:r>
          <w:rPr>
            <w:noProof/>
            <w:webHidden/>
          </w:rPr>
          <w:fldChar w:fldCharType="begin"/>
        </w:r>
        <w:r>
          <w:rPr>
            <w:noProof/>
            <w:webHidden/>
          </w:rPr>
          <w:instrText xml:space="preserve"> PAGEREF _Toc100872077 \h </w:instrText>
        </w:r>
        <w:r>
          <w:rPr>
            <w:noProof/>
            <w:webHidden/>
          </w:rPr>
        </w:r>
        <w:r>
          <w:rPr>
            <w:noProof/>
            <w:webHidden/>
          </w:rPr>
          <w:fldChar w:fldCharType="separate"/>
        </w:r>
        <w:r>
          <w:rPr>
            <w:noProof/>
            <w:webHidden/>
          </w:rPr>
          <w:t>8</w:t>
        </w:r>
        <w:r>
          <w:rPr>
            <w:noProof/>
            <w:webHidden/>
          </w:rPr>
          <w:fldChar w:fldCharType="end"/>
        </w:r>
      </w:hyperlink>
    </w:p>
    <w:p w14:paraId="5F968E7B" w14:textId="6F15D2A6"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8" w:history="1">
        <w:r w:rsidRPr="00A2314F">
          <w:rPr>
            <w:rStyle w:val="Hyperlink"/>
            <w:noProof/>
          </w:rPr>
          <w:t>B.</w:t>
        </w:r>
        <w:r>
          <w:rPr>
            <w:rFonts w:asciiTheme="minorHAnsi" w:eastAsiaTheme="minorEastAsia" w:hAnsiTheme="minorHAnsi"/>
            <w:smallCaps w:val="0"/>
            <w:noProof/>
            <w:color w:val="auto"/>
            <w:sz w:val="24"/>
            <w:szCs w:val="24"/>
            <w:lang w:val="en-CA" w:eastAsia="en-US"/>
          </w:rPr>
          <w:tab/>
        </w:r>
        <w:r w:rsidRPr="00A2314F">
          <w:rPr>
            <w:rStyle w:val="Hyperlink"/>
            <w:noProof/>
          </w:rPr>
          <w:t>Model Training and Evaluation</w:t>
        </w:r>
        <w:r>
          <w:rPr>
            <w:noProof/>
            <w:webHidden/>
          </w:rPr>
          <w:tab/>
        </w:r>
        <w:r>
          <w:rPr>
            <w:noProof/>
            <w:webHidden/>
          </w:rPr>
          <w:fldChar w:fldCharType="begin"/>
        </w:r>
        <w:r>
          <w:rPr>
            <w:noProof/>
            <w:webHidden/>
          </w:rPr>
          <w:instrText xml:space="preserve"> PAGEREF _Toc100872078 \h </w:instrText>
        </w:r>
        <w:r>
          <w:rPr>
            <w:noProof/>
            <w:webHidden/>
          </w:rPr>
        </w:r>
        <w:r>
          <w:rPr>
            <w:noProof/>
            <w:webHidden/>
          </w:rPr>
          <w:fldChar w:fldCharType="separate"/>
        </w:r>
        <w:r>
          <w:rPr>
            <w:noProof/>
            <w:webHidden/>
          </w:rPr>
          <w:t>10</w:t>
        </w:r>
        <w:r>
          <w:rPr>
            <w:noProof/>
            <w:webHidden/>
          </w:rPr>
          <w:fldChar w:fldCharType="end"/>
        </w:r>
      </w:hyperlink>
    </w:p>
    <w:p w14:paraId="2DE4F976" w14:textId="0B7A0EF6" w:rsidR="000625F8" w:rsidRDefault="000625F8">
      <w:pPr>
        <w:pStyle w:val="TOC2"/>
        <w:tabs>
          <w:tab w:val="left" w:pos="660"/>
          <w:tab w:val="right" w:leader="dot" w:pos="8630"/>
        </w:tabs>
        <w:rPr>
          <w:rFonts w:asciiTheme="minorHAnsi" w:eastAsiaTheme="minorEastAsia" w:hAnsiTheme="minorHAnsi"/>
          <w:smallCaps w:val="0"/>
          <w:noProof/>
          <w:color w:val="auto"/>
          <w:sz w:val="24"/>
          <w:szCs w:val="24"/>
          <w:lang w:val="en-CA" w:eastAsia="en-US"/>
        </w:rPr>
      </w:pPr>
      <w:hyperlink w:anchor="_Toc100872079" w:history="1">
        <w:r w:rsidRPr="00A2314F">
          <w:rPr>
            <w:rStyle w:val="Hyperlink"/>
            <w:noProof/>
          </w:rPr>
          <w:t>C.</w:t>
        </w:r>
        <w:r>
          <w:rPr>
            <w:rFonts w:asciiTheme="minorHAnsi" w:eastAsiaTheme="minorEastAsia" w:hAnsiTheme="minorHAnsi"/>
            <w:smallCaps w:val="0"/>
            <w:noProof/>
            <w:color w:val="auto"/>
            <w:sz w:val="24"/>
            <w:szCs w:val="24"/>
            <w:lang w:val="en-CA" w:eastAsia="en-US"/>
          </w:rPr>
          <w:tab/>
        </w:r>
        <w:r w:rsidRPr="00A2314F">
          <w:rPr>
            <w:rStyle w:val="Hyperlink"/>
            <w:noProof/>
          </w:rPr>
          <w:t>Model Deployment</w:t>
        </w:r>
        <w:r>
          <w:rPr>
            <w:noProof/>
            <w:webHidden/>
          </w:rPr>
          <w:tab/>
        </w:r>
        <w:r>
          <w:rPr>
            <w:noProof/>
            <w:webHidden/>
          </w:rPr>
          <w:fldChar w:fldCharType="begin"/>
        </w:r>
        <w:r>
          <w:rPr>
            <w:noProof/>
            <w:webHidden/>
          </w:rPr>
          <w:instrText xml:space="preserve"> PAGEREF _Toc100872079 \h </w:instrText>
        </w:r>
        <w:r>
          <w:rPr>
            <w:noProof/>
            <w:webHidden/>
          </w:rPr>
        </w:r>
        <w:r>
          <w:rPr>
            <w:noProof/>
            <w:webHidden/>
          </w:rPr>
          <w:fldChar w:fldCharType="separate"/>
        </w:r>
        <w:r>
          <w:rPr>
            <w:noProof/>
            <w:webHidden/>
          </w:rPr>
          <w:t>14</w:t>
        </w:r>
        <w:r>
          <w:rPr>
            <w:noProof/>
            <w:webHidden/>
          </w:rPr>
          <w:fldChar w:fldCharType="end"/>
        </w:r>
      </w:hyperlink>
    </w:p>
    <w:p w14:paraId="4442EDE5" w14:textId="1247DC3C" w:rsidR="000625F8" w:rsidRDefault="000625F8">
      <w:pPr>
        <w:pStyle w:val="TOC3"/>
        <w:tabs>
          <w:tab w:val="left" w:pos="880"/>
          <w:tab w:val="right" w:leader="dot" w:pos="8630"/>
        </w:tabs>
        <w:rPr>
          <w:rFonts w:asciiTheme="minorHAnsi" w:eastAsiaTheme="minorEastAsia" w:hAnsiTheme="minorHAnsi"/>
          <w:i w:val="0"/>
          <w:iCs w:val="0"/>
          <w:noProof/>
          <w:color w:val="auto"/>
          <w:sz w:val="24"/>
          <w:szCs w:val="24"/>
          <w:lang w:val="en-CA" w:eastAsia="en-US"/>
        </w:rPr>
      </w:pPr>
      <w:hyperlink w:anchor="_Toc100872080" w:history="1">
        <w:r w:rsidRPr="00A2314F">
          <w:rPr>
            <w:rStyle w:val="Hyperlink"/>
            <w:noProof/>
          </w:rPr>
          <w:t>i.</w:t>
        </w:r>
        <w:r>
          <w:rPr>
            <w:rFonts w:asciiTheme="minorHAnsi" w:eastAsiaTheme="minorEastAsia" w:hAnsiTheme="minorHAnsi"/>
            <w:i w:val="0"/>
            <w:iCs w:val="0"/>
            <w:noProof/>
            <w:color w:val="auto"/>
            <w:sz w:val="24"/>
            <w:szCs w:val="24"/>
            <w:lang w:val="en-CA" w:eastAsia="en-US"/>
          </w:rPr>
          <w:tab/>
        </w:r>
        <w:r w:rsidRPr="00A2314F">
          <w:rPr>
            <w:rStyle w:val="Hyperlink"/>
            <w:noProof/>
          </w:rPr>
          <w:t>Flask Backend</w:t>
        </w:r>
        <w:r>
          <w:rPr>
            <w:noProof/>
            <w:webHidden/>
          </w:rPr>
          <w:tab/>
        </w:r>
        <w:r>
          <w:rPr>
            <w:noProof/>
            <w:webHidden/>
          </w:rPr>
          <w:fldChar w:fldCharType="begin"/>
        </w:r>
        <w:r>
          <w:rPr>
            <w:noProof/>
            <w:webHidden/>
          </w:rPr>
          <w:instrText xml:space="preserve"> PAGEREF _Toc100872080 \h </w:instrText>
        </w:r>
        <w:r>
          <w:rPr>
            <w:noProof/>
            <w:webHidden/>
          </w:rPr>
        </w:r>
        <w:r>
          <w:rPr>
            <w:noProof/>
            <w:webHidden/>
          </w:rPr>
          <w:fldChar w:fldCharType="separate"/>
        </w:r>
        <w:r>
          <w:rPr>
            <w:noProof/>
            <w:webHidden/>
          </w:rPr>
          <w:t>14</w:t>
        </w:r>
        <w:r>
          <w:rPr>
            <w:noProof/>
            <w:webHidden/>
          </w:rPr>
          <w:fldChar w:fldCharType="end"/>
        </w:r>
      </w:hyperlink>
    </w:p>
    <w:p w14:paraId="56AD55B6" w14:textId="6A707169" w:rsidR="000625F8" w:rsidRDefault="000625F8">
      <w:pPr>
        <w:pStyle w:val="TOC3"/>
        <w:tabs>
          <w:tab w:val="left" w:pos="880"/>
          <w:tab w:val="right" w:leader="dot" w:pos="8630"/>
        </w:tabs>
        <w:rPr>
          <w:rFonts w:asciiTheme="minorHAnsi" w:eastAsiaTheme="minorEastAsia" w:hAnsiTheme="minorHAnsi"/>
          <w:i w:val="0"/>
          <w:iCs w:val="0"/>
          <w:noProof/>
          <w:color w:val="auto"/>
          <w:sz w:val="24"/>
          <w:szCs w:val="24"/>
          <w:lang w:val="en-CA" w:eastAsia="en-US"/>
        </w:rPr>
      </w:pPr>
      <w:hyperlink w:anchor="_Toc100872081" w:history="1">
        <w:r w:rsidRPr="00A2314F">
          <w:rPr>
            <w:rStyle w:val="Hyperlink"/>
            <w:noProof/>
          </w:rPr>
          <w:t>ii.</w:t>
        </w:r>
        <w:r>
          <w:rPr>
            <w:rFonts w:asciiTheme="minorHAnsi" w:eastAsiaTheme="minorEastAsia" w:hAnsiTheme="minorHAnsi"/>
            <w:i w:val="0"/>
            <w:iCs w:val="0"/>
            <w:noProof/>
            <w:color w:val="auto"/>
            <w:sz w:val="24"/>
            <w:szCs w:val="24"/>
            <w:lang w:val="en-CA" w:eastAsia="en-US"/>
          </w:rPr>
          <w:tab/>
        </w:r>
        <w:r w:rsidRPr="00A2314F">
          <w:rPr>
            <w:rStyle w:val="Hyperlink"/>
            <w:noProof/>
          </w:rPr>
          <w:t>HTML/CSS Frontend</w:t>
        </w:r>
        <w:r>
          <w:rPr>
            <w:noProof/>
            <w:webHidden/>
          </w:rPr>
          <w:tab/>
        </w:r>
        <w:r>
          <w:rPr>
            <w:noProof/>
            <w:webHidden/>
          </w:rPr>
          <w:fldChar w:fldCharType="begin"/>
        </w:r>
        <w:r>
          <w:rPr>
            <w:noProof/>
            <w:webHidden/>
          </w:rPr>
          <w:instrText xml:space="preserve"> PAGEREF _Toc100872081 \h </w:instrText>
        </w:r>
        <w:r>
          <w:rPr>
            <w:noProof/>
            <w:webHidden/>
          </w:rPr>
        </w:r>
        <w:r>
          <w:rPr>
            <w:noProof/>
            <w:webHidden/>
          </w:rPr>
          <w:fldChar w:fldCharType="separate"/>
        </w:r>
        <w:r>
          <w:rPr>
            <w:noProof/>
            <w:webHidden/>
          </w:rPr>
          <w:t>14</w:t>
        </w:r>
        <w:r>
          <w:rPr>
            <w:noProof/>
            <w:webHidden/>
          </w:rPr>
          <w:fldChar w:fldCharType="end"/>
        </w:r>
      </w:hyperlink>
    </w:p>
    <w:p w14:paraId="52BE1A0E" w14:textId="3FC5DD3C" w:rsidR="000625F8" w:rsidRDefault="000625F8">
      <w:pPr>
        <w:pStyle w:val="TOC3"/>
        <w:tabs>
          <w:tab w:val="left" w:pos="880"/>
          <w:tab w:val="right" w:leader="dot" w:pos="8630"/>
        </w:tabs>
        <w:rPr>
          <w:rFonts w:asciiTheme="minorHAnsi" w:eastAsiaTheme="minorEastAsia" w:hAnsiTheme="minorHAnsi"/>
          <w:i w:val="0"/>
          <w:iCs w:val="0"/>
          <w:noProof/>
          <w:color w:val="auto"/>
          <w:sz w:val="24"/>
          <w:szCs w:val="24"/>
          <w:lang w:val="en-CA" w:eastAsia="en-US"/>
        </w:rPr>
      </w:pPr>
      <w:hyperlink w:anchor="_Toc100872082" w:history="1">
        <w:r w:rsidRPr="00A2314F">
          <w:rPr>
            <w:rStyle w:val="Hyperlink"/>
            <w:noProof/>
          </w:rPr>
          <w:t>iii.</w:t>
        </w:r>
        <w:r>
          <w:rPr>
            <w:rFonts w:asciiTheme="minorHAnsi" w:eastAsiaTheme="minorEastAsia" w:hAnsiTheme="minorHAnsi"/>
            <w:i w:val="0"/>
            <w:iCs w:val="0"/>
            <w:noProof/>
            <w:color w:val="auto"/>
            <w:sz w:val="24"/>
            <w:szCs w:val="24"/>
            <w:lang w:val="en-CA" w:eastAsia="en-US"/>
          </w:rPr>
          <w:tab/>
        </w:r>
        <w:r w:rsidRPr="00A2314F">
          <w:rPr>
            <w:rStyle w:val="Hyperlink"/>
            <w:noProof/>
          </w:rPr>
          <w:t>Cloud Deployment</w:t>
        </w:r>
        <w:r>
          <w:rPr>
            <w:noProof/>
            <w:webHidden/>
          </w:rPr>
          <w:tab/>
        </w:r>
        <w:r>
          <w:rPr>
            <w:noProof/>
            <w:webHidden/>
          </w:rPr>
          <w:fldChar w:fldCharType="begin"/>
        </w:r>
        <w:r>
          <w:rPr>
            <w:noProof/>
            <w:webHidden/>
          </w:rPr>
          <w:instrText xml:space="preserve"> PAGEREF _Toc100872082 \h </w:instrText>
        </w:r>
        <w:r>
          <w:rPr>
            <w:noProof/>
            <w:webHidden/>
          </w:rPr>
        </w:r>
        <w:r>
          <w:rPr>
            <w:noProof/>
            <w:webHidden/>
          </w:rPr>
          <w:fldChar w:fldCharType="separate"/>
        </w:r>
        <w:r>
          <w:rPr>
            <w:noProof/>
            <w:webHidden/>
          </w:rPr>
          <w:t>14</w:t>
        </w:r>
        <w:r>
          <w:rPr>
            <w:noProof/>
            <w:webHidden/>
          </w:rPr>
          <w:fldChar w:fldCharType="end"/>
        </w:r>
      </w:hyperlink>
    </w:p>
    <w:p w14:paraId="61FA7D5A" w14:textId="7A520F5F" w:rsidR="000625F8" w:rsidRDefault="000625F8">
      <w:pPr>
        <w:pStyle w:val="TOC1"/>
        <w:tabs>
          <w:tab w:val="left" w:pos="440"/>
          <w:tab w:val="right" w:leader="dot" w:pos="8630"/>
        </w:tabs>
        <w:rPr>
          <w:rFonts w:asciiTheme="minorHAnsi" w:eastAsiaTheme="minorEastAsia" w:hAnsiTheme="minorHAnsi"/>
          <w:b w:val="0"/>
          <w:bCs w:val="0"/>
          <w:caps w:val="0"/>
          <w:noProof/>
          <w:color w:val="auto"/>
          <w:sz w:val="24"/>
          <w:szCs w:val="24"/>
          <w:lang w:val="en-CA" w:eastAsia="en-US"/>
        </w:rPr>
      </w:pPr>
      <w:hyperlink w:anchor="_Toc100872083" w:history="1">
        <w:r w:rsidRPr="00A2314F">
          <w:rPr>
            <w:rStyle w:val="Hyperlink"/>
            <w:noProof/>
          </w:rPr>
          <w:t>4.</w:t>
        </w:r>
        <w:r>
          <w:rPr>
            <w:rFonts w:asciiTheme="minorHAnsi" w:eastAsiaTheme="minorEastAsia" w:hAnsiTheme="minorHAnsi"/>
            <w:b w:val="0"/>
            <w:bCs w:val="0"/>
            <w:caps w:val="0"/>
            <w:noProof/>
            <w:color w:val="auto"/>
            <w:sz w:val="24"/>
            <w:szCs w:val="24"/>
            <w:lang w:val="en-CA" w:eastAsia="en-US"/>
          </w:rPr>
          <w:tab/>
        </w:r>
        <w:r w:rsidRPr="00A2314F">
          <w:rPr>
            <w:rStyle w:val="Hyperlink"/>
            <w:noProof/>
          </w:rPr>
          <w:t>Solution Deployment</w:t>
        </w:r>
        <w:r>
          <w:rPr>
            <w:noProof/>
            <w:webHidden/>
          </w:rPr>
          <w:tab/>
        </w:r>
        <w:r>
          <w:rPr>
            <w:noProof/>
            <w:webHidden/>
          </w:rPr>
          <w:fldChar w:fldCharType="begin"/>
        </w:r>
        <w:r>
          <w:rPr>
            <w:noProof/>
            <w:webHidden/>
          </w:rPr>
          <w:instrText xml:space="preserve"> PAGEREF _Toc100872083 \h </w:instrText>
        </w:r>
        <w:r>
          <w:rPr>
            <w:noProof/>
            <w:webHidden/>
          </w:rPr>
        </w:r>
        <w:r>
          <w:rPr>
            <w:noProof/>
            <w:webHidden/>
          </w:rPr>
          <w:fldChar w:fldCharType="separate"/>
        </w:r>
        <w:r>
          <w:rPr>
            <w:noProof/>
            <w:webHidden/>
          </w:rPr>
          <w:t>15</w:t>
        </w:r>
        <w:r>
          <w:rPr>
            <w:noProof/>
            <w:webHidden/>
          </w:rPr>
          <w:fldChar w:fldCharType="end"/>
        </w:r>
      </w:hyperlink>
    </w:p>
    <w:p w14:paraId="61A7BF9C" w14:textId="6F0F65DE" w:rsidR="000625F8" w:rsidRDefault="000625F8">
      <w:pPr>
        <w:pStyle w:val="TOC1"/>
        <w:tabs>
          <w:tab w:val="left" w:pos="440"/>
          <w:tab w:val="right" w:leader="dot" w:pos="8630"/>
        </w:tabs>
        <w:rPr>
          <w:rFonts w:asciiTheme="minorHAnsi" w:eastAsiaTheme="minorEastAsia" w:hAnsiTheme="minorHAnsi"/>
          <w:b w:val="0"/>
          <w:bCs w:val="0"/>
          <w:caps w:val="0"/>
          <w:noProof/>
          <w:color w:val="auto"/>
          <w:sz w:val="24"/>
          <w:szCs w:val="24"/>
          <w:lang w:val="en-CA" w:eastAsia="en-US"/>
        </w:rPr>
      </w:pPr>
      <w:hyperlink w:anchor="_Toc100872084" w:history="1">
        <w:r w:rsidRPr="00A2314F">
          <w:rPr>
            <w:rStyle w:val="Hyperlink"/>
            <w:noProof/>
          </w:rPr>
          <w:t>5.</w:t>
        </w:r>
        <w:r>
          <w:rPr>
            <w:rFonts w:asciiTheme="minorHAnsi" w:eastAsiaTheme="minorEastAsia" w:hAnsiTheme="minorHAnsi"/>
            <w:b w:val="0"/>
            <w:bCs w:val="0"/>
            <w:caps w:val="0"/>
            <w:noProof/>
            <w:color w:val="auto"/>
            <w:sz w:val="24"/>
            <w:szCs w:val="24"/>
            <w:lang w:val="en-CA" w:eastAsia="en-US"/>
          </w:rPr>
          <w:tab/>
        </w:r>
        <w:r w:rsidRPr="00A2314F">
          <w:rPr>
            <w:rStyle w:val="Hyperlink"/>
            <w:noProof/>
          </w:rPr>
          <w:t>Coding Standard</w:t>
        </w:r>
        <w:r>
          <w:rPr>
            <w:noProof/>
            <w:webHidden/>
          </w:rPr>
          <w:tab/>
        </w:r>
        <w:r>
          <w:rPr>
            <w:noProof/>
            <w:webHidden/>
          </w:rPr>
          <w:fldChar w:fldCharType="begin"/>
        </w:r>
        <w:r>
          <w:rPr>
            <w:noProof/>
            <w:webHidden/>
          </w:rPr>
          <w:instrText xml:space="preserve"> PAGEREF _Toc100872084 \h </w:instrText>
        </w:r>
        <w:r>
          <w:rPr>
            <w:noProof/>
            <w:webHidden/>
          </w:rPr>
        </w:r>
        <w:r>
          <w:rPr>
            <w:noProof/>
            <w:webHidden/>
          </w:rPr>
          <w:fldChar w:fldCharType="separate"/>
        </w:r>
        <w:r>
          <w:rPr>
            <w:noProof/>
            <w:webHidden/>
          </w:rPr>
          <w:t>16</w:t>
        </w:r>
        <w:r>
          <w:rPr>
            <w:noProof/>
            <w:webHidden/>
          </w:rPr>
          <w:fldChar w:fldCharType="end"/>
        </w:r>
      </w:hyperlink>
    </w:p>
    <w:p w14:paraId="7B6E9C4F" w14:textId="522FC3E6" w:rsidR="000625F8" w:rsidRDefault="000625F8">
      <w:pPr>
        <w:pStyle w:val="TOC1"/>
        <w:tabs>
          <w:tab w:val="left" w:pos="440"/>
          <w:tab w:val="right" w:leader="dot" w:pos="8630"/>
        </w:tabs>
        <w:rPr>
          <w:rFonts w:asciiTheme="minorHAnsi" w:eastAsiaTheme="minorEastAsia" w:hAnsiTheme="minorHAnsi"/>
          <w:b w:val="0"/>
          <w:bCs w:val="0"/>
          <w:caps w:val="0"/>
          <w:noProof/>
          <w:color w:val="auto"/>
          <w:sz w:val="24"/>
          <w:szCs w:val="24"/>
          <w:lang w:val="en-CA" w:eastAsia="en-US"/>
        </w:rPr>
      </w:pPr>
      <w:hyperlink w:anchor="_Toc100872085" w:history="1">
        <w:r w:rsidRPr="00A2314F">
          <w:rPr>
            <w:rStyle w:val="Hyperlink"/>
            <w:noProof/>
          </w:rPr>
          <w:t>6.</w:t>
        </w:r>
        <w:r>
          <w:rPr>
            <w:rFonts w:asciiTheme="minorHAnsi" w:eastAsiaTheme="minorEastAsia" w:hAnsiTheme="minorHAnsi"/>
            <w:b w:val="0"/>
            <w:bCs w:val="0"/>
            <w:caps w:val="0"/>
            <w:noProof/>
            <w:color w:val="auto"/>
            <w:sz w:val="24"/>
            <w:szCs w:val="24"/>
            <w:lang w:val="en-CA" w:eastAsia="en-US"/>
          </w:rPr>
          <w:tab/>
        </w:r>
        <w:r w:rsidRPr="00A2314F">
          <w:rPr>
            <w:rStyle w:val="Hyperlink"/>
            <w:noProof/>
          </w:rPr>
          <w:t>References</w:t>
        </w:r>
        <w:r>
          <w:rPr>
            <w:noProof/>
            <w:webHidden/>
          </w:rPr>
          <w:tab/>
        </w:r>
        <w:r>
          <w:rPr>
            <w:noProof/>
            <w:webHidden/>
          </w:rPr>
          <w:fldChar w:fldCharType="begin"/>
        </w:r>
        <w:r>
          <w:rPr>
            <w:noProof/>
            <w:webHidden/>
          </w:rPr>
          <w:instrText xml:space="preserve"> PAGEREF _Toc100872085 \h </w:instrText>
        </w:r>
        <w:r>
          <w:rPr>
            <w:noProof/>
            <w:webHidden/>
          </w:rPr>
        </w:r>
        <w:r>
          <w:rPr>
            <w:noProof/>
            <w:webHidden/>
          </w:rPr>
          <w:fldChar w:fldCharType="separate"/>
        </w:r>
        <w:r>
          <w:rPr>
            <w:noProof/>
            <w:webHidden/>
          </w:rPr>
          <w:t>17</w:t>
        </w:r>
        <w:r>
          <w:rPr>
            <w:noProof/>
            <w:webHidden/>
          </w:rPr>
          <w:fldChar w:fldCharType="end"/>
        </w:r>
      </w:hyperlink>
    </w:p>
    <w:p w14:paraId="5F536F6A" w14:textId="5D6F7E54" w:rsidR="00386BDE" w:rsidRDefault="00386BDE" w:rsidP="00386BDE">
      <w:r>
        <w:fldChar w:fldCharType="end"/>
      </w:r>
    </w:p>
    <w:p w14:paraId="2E1CCFEB" w14:textId="77777777" w:rsidR="00386BDE" w:rsidRDefault="00386BDE">
      <w:r>
        <w:br w:type="page"/>
      </w:r>
    </w:p>
    <w:p w14:paraId="4B57834F" w14:textId="77777777" w:rsidR="00386BDE" w:rsidRDefault="00386BDE" w:rsidP="00386BDE">
      <w:pPr>
        <w:pStyle w:val="Heading1"/>
        <w:sectPr w:rsidR="00386BDE" w:rsidSect="0022386F">
          <w:footerReference w:type="default" r:id="rId10"/>
          <w:pgSz w:w="12240" w:h="15840"/>
          <w:pgMar w:top="1440" w:right="1800" w:bottom="1080" w:left="1800" w:header="720" w:footer="720" w:gutter="0"/>
          <w:pgNumType w:start="0"/>
          <w:cols w:space="720"/>
          <w:titlePg/>
          <w:docGrid w:linePitch="360"/>
        </w:sectPr>
      </w:pPr>
    </w:p>
    <w:p w14:paraId="061593B9" w14:textId="703C2829" w:rsidR="00386BDE" w:rsidRDefault="002C19D3" w:rsidP="00386BDE">
      <w:pPr>
        <w:pStyle w:val="Heading1"/>
      </w:pPr>
      <w:bookmarkStart w:id="2" w:name="_Toc100872068"/>
      <w:r>
        <w:lastRenderedPageBreak/>
        <w:t>Problem definition and Project Pitch</w:t>
      </w:r>
      <w:bookmarkEnd w:id="2"/>
    </w:p>
    <w:p w14:paraId="5830883F" w14:textId="265D3AC0" w:rsidR="00F560D4" w:rsidRDefault="00D458F1" w:rsidP="00F560D4">
      <w:r>
        <w:t xml:space="preserve">The field of artificial intelligence has applications in numerous parts of our lives, from </w:t>
      </w:r>
      <w:r w:rsidR="00A75B99">
        <w:t>manufacturing of the goods and services we consume to improving our security.</w:t>
      </w:r>
      <w:r w:rsidR="00D60C59">
        <w:t xml:space="preserve"> With a significant growth in computer vision technology over the past five years, object detection and segmentation has become part of many applications being developed today. </w:t>
      </w:r>
      <w:r w:rsidR="00331B57">
        <w:t>Object detection with the numerous large datasets, like COCO, has provided consistent and reliable computer vision model</w:t>
      </w:r>
      <w:r w:rsidR="00F560D4">
        <w:t>s to be open-sourced. One area of computer vision that has not been widely explored is the ability to classify objects by their shape.</w:t>
      </w:r>
    </w:p>
    <w:p w14:paraId="61A3A8BF" w14:textId="740E6A39" w:rsidR="00F560D4" w:rsidRDefault="007B0067" w:rsidP="00F560D4">
      <w:r>
        <w:t xml:space="preserve">Shape detection for objects is an area that does not seem to have many real-world applications but is a topic that is important enough to be taught to children. Some of the niche applications of shape detection would be in manufacturing processes (for quality checks, etc.) and </w:t>
      </w:r>
      <w:r w:rsidR="00A169D5">
        <w:t>developing bionic arms. Understanding the shape of an object can be beneficial in those scenarios.</w:t>
      </w:r>
    </w:p>
    <w:p w14:paraId="2950D86E" w14:textId="4C9DC0D3" w:rsidR="00D458F1" w:rsidRDefault="0095405B" w:rsidP="00FC57F3">
      <w:pPr>
        <w:rPr>
          <w:b/>
          <w:bCs/>
        </w:rPr>
      </w:pPr>
      <w:r w:rsidRPr="00C35F8B">
        <w:rPr>
          <w:b/>
          <w:bCs/>
        </w:rPr>
        <w:t xml:space="preserve">Therefore, for this project, we decided to take on the challenge of </w:t>
      </w:r>
      <w:r w:rsidR="00014063" w:rsidRPr="00C35F8B">
        <w:rPr>
          <w:b/>
          <w:bCs/>
        </w:rPr>
        <w:t xml:space="preserve">detecting </w:t>
      </w:r>
      <w:r w:rsidR="00C35F8B">
        <w:rPr>
          <w:b/>
          <w:bCs/>
        </w:rPr>
        <w:t xml:space="preserve">2D </w:t>
      </w:r>
      <w:r w:rsidR="00014063" w:rsidRPr="00C35F8B">
        <w:rPr>
          <w:b/>
          <w:bCs/>
        </w:rPr>
        <w:t>shapes of common and uncommon objects.</w:t>
      </w:r>
    </w:p>
    <w:p w14:paraId="7BC24ED4" w14:textId="77777777" w:rsidR="00E07BA3" w:rsidRDefault="00E07BA3" w:rsidP="00FC57F3">
      <w:pPr>
        <w:rPr>
          <w:b/>
          <w:bCs/>
        </w:rPr>
      </w:pPr>
    </w:p>
    <w:p w14:paraId="3C25F336" w14:textId="42344B20" w:rsidR="00FD4BFE" w:rsidRDefault="00E07BA3" w:rsidP="00FD4BFE">
      <w:r>
        <w:t xml:space="preserve">Why 2D shapes? </w:t>
      </w:r>
      <w:r w:rsidR="00CE3364">
        <w:t>Firstly, defining the shape of a</w:t>
      </w:r>
      <w:r w:rsidR="0055073B">
        <w:t>n</w:t>
      </w:r>
      <w:r w:rsidR="00CE3364">
        <w:t xml:space="preserve"> object is not easy as it might sound. What would be the shape of pencil</w:t>
      </w:r>
      <w:r w:rsidR="00275B44">
        <w:t xml:space="preserve">, </w:t>
      </w:r>
      <w:r w:rsidR="007C6242">
        <w:t xml:space="preserve">window, </w:t>
      </w:r>
      <w:r w:rsidR="0055073B">
        <w:t>bowl,</w:t>
      </w:r>
      <w:r w:rsidR="007C6242">
        <w:t xml:space="preserve"> or plate</w:t>
      </w:r>
      <w:r w:rsidR="00CE3364">
        <w:t>?</w:t>
      </w:r>
      <w:r w:rsidR="00275B44">
        <w:t xml:space="preserve"> </w:t>
      </w:r>
      <w:r w:rsidR="007C6242">
        <w:t xml:space="preserve">Just look around you and identify at five objects that you and your </w:t>
      </w:r>
      <w:r w:rsidR="0055073B">
        <w:t xml:space="preserve">neighbor will agree </w:t>
      </w:r>
      <w:r w:rsidR="0022567C">
        <w:t xml:space="preserve">upon. What are some 3D shapes </w:t>
      </w:r>
      <w:r w:rsidR="00FD4BFE">
        <w:t>you can think of? It is difficult to have a conventional system for 3D shapes. For 2D shapes that is easier. Therefore, we decided to begin with 2D shape detection instead of 3D. The following shapes are considered:</w:t>
      </w:r>
    </w:p>
    <w:p w14:paraId="18CB7DF1" w14:textId="427479C5" w:rsidR="00FD4BFE" w:rsidRDefault="00FD4BFE" w:rsidP="00FD4BFE">
      <w:pPr>
        <w:pStyle w:val="ListParagraph"/>
        <w:numPr>
          <w:ilvl w:val="0"/>
          <w:numId w:val="3"/>
        </w:numPr>
      </w:pPr>
      <w:r>
        <w:t>Circle</w:t>
      </w:r>
    </w:p>
    <w:p w14:paraId="5AD8C478" w14:textId="6DC48F31" w:rsidR="00FD4BFE" w:rsidRDefault="00FD4BFE" w:rsidP="00FD4BFE">
      <w:pPr>
        <w:pStyle w:val="ListParagraph"/>
        <w:numPr>
          <w:ilvl w:val="0"/>
          <w:numId w:val="3"/>
        </w:numPr>
      </w:pPr>
      <w:r>
        <w:t>Triangle</w:t>
      </w:r>
    </w:p>
    <w:p w14:paraId="35714ACF" w14:textId="1D81928E" w:rsidR="00FD4BFE" w:rsidRPr="00FD4BFE" w:rsidRDefault="00FD4BFE" w:rsidP="00FD4BFE">
      <w:pPr>
        <w:pStyle w:val="ListParagraph"/>
        <w:numPr>
          <w:ilvl w:val="0"/>
          <w:numId w:val="3"/>
        </w:numPr>
      </w:pPr>
      <w:r w:rsidRPr="00FD4BFE">
        <w:rPr>
          <w:highlight w:val="yellow"/>
        </w:rPr>
        <w:t>Square</w:t>
      </w:r>
    </w:p>
    <w:p w14:paraId="1B8D2B14" w14:textId="1858862C" w:rsidR="00FD4BFE" w:rsidRPr="00FD4BFE" w:rsidRDefault="00FD4BFE" w:rsidP="00FD4BFE">
      <w:pPr>
        <w:pStyle w:val="ListParagraph"/>
        <w:numPr>
          <w:ilvl w:val="0"/>
          <w:numId w:val="3"/>
        </w:numPr>
      </w:pPr>
      <w:r w:rsidRPr="00FD4BFE">
        <w:rPr>
          <w:highlight w:val="yellow"/>
        </w:rPr>
        <w:t>Rectangle</w:t>
      </w:r>
    </w:p>
    <w:p w14:paraId="45DB29B4" w14:textId="4CD3B066" w:rsidR="00FD4BFE" w:rsidRDefault="00FD4BFE" w:rsidP="00FD4BFE">
      <w:pPr>
        <w:pStyle w:val="ListParagraph"/>
        <w:numPr>
          <w:ilvl w:val="0"/>
          <w:numId w:val="3"/>
        </w:numPr>
      </w:pPr>
      <w:r>
        <w:t>Pentagon</w:t>
      </w:r>
    </w:p>
    <w:p w14:paraId="0AF4FFC0" w14:textId="741C4C42" w:rsidR="00FD4BFE" w:rsidRPr="00E07BA3" w:rsidRDefault="00FD4BFE" w:rsidP="00FD4BFE">
      <w:pPr>
        <w:pStyle w:val="ListParagraph"/>
        <w:numPr>
          <w:ilvl w:val="0"/>
          <w:numId w:val="3"/>
        </w:numPr>
      </w:pPr>
      <w:r>
        <w:t>Hexagon</w:t>
      </w:r>
    </w:p>
    <w:p w14:paraId="1557DAAF" w14:textId="77777777" w:rsidR="00D458F1" w:rsidRDefault="00D458F1" w:rsidP="00C35F8B">
      <w:pPr>
        <w:ind w:left="0"/>
      </w:pPr>
    </w:p>
    <w:p w14:paraId="305B45C4" w14:textId="752CF938" w:rsidR="007414F2" w:rsidRDefault="00FD4BFE" w:rsidP="00E07BA3">
      <w:pPr>
        <w:ind w:left="0"/>
      </w:pPr>
      <w:r w:rsidRPr="00FD4BFE">
        <w:rPr>
          <w:highlight w:val="yellow"/>
        </w:rPr>
        <w:t>Tricky</w:t>
      </w:r>
      <w:r>
        <w:t xml:space="preserve">: </w:t>
      </w:r>
      <w:r w:rsidR="00A8740A">
        <w:t>we can expect classifying a square and a rectangle to be the most challenging task.</w:t>
      </w:r>
    </w:p>
    <w:p w14:paraId="167F88AA" w14:textId="77777777" w:rsidR="00E95A9A" w:rsidRDefault="00E95A9A" w:rsidP="00E07BA3">
      <w:pPr>
        <w:ind w:left="0"/>
      </w:pPr>
    </w:p>
    <w:p w14:paraId="748213ED" w14:textId="06B47F55" w:rsidR="00AF15D4" w:rsidRDefault="00AF15D4" w:rsidP="00E95A9A">
      <w:pPr>
        <w:ind w:left="0"/>
      </w:pPr>
      <w:r w:rsidRPr="00E95A9A">
        <w:rPr>
          <w:b/>
          <w:bCs/>
        </w:rPr>
        <w:lastRenderedPageBreak/>
        <w:t>Input</w:t>
      </w:r>
      <w:r>
        <w:t>: an image and object to be detected</w:t>
      </w:r>
    </w:p>
    <w:p w14:paraId="50EC5E89" w14:textId="554CEF81" w:rsidR="00AF15D4" w:rsidRDefault="00AF15D4" w:rsidP="00E95A9A">
      <w:pPr>
        <w:ind w:left="0"/>
      </w:pPr>
      <w:r w:rsidRPr="00E95A9A">
        <w:rPr>
          <w:b/>
          <w:bCs/>
        </w:rPr>
        <w:t>Output</w:t>
      </w:r>
      <w:r>
        <w:t xml:space="preserve">: </w:t>
      </w:r>
      <w:r w:rsidR="00E95A9A">
        <w:t>Shape prediction and confidence of prediction</w:t>
      </w:r>
      <w:r w:rsidR="00F676C3">
        <w:t>.</w:t>
      </w:r>
    </w:p>
    <w:p w14:paraId="19A3C609" w14:textId="77777777" w:rsidR="00F676C3" w:rsidRDefault="00F676C3" w:rsidP="00F676C3"/>
    <w:p w14:paraId="5F94216C" w14:textId="75AA2756" w:rsidR="00F676C3" w:rsidRDefault="00F676C3" w:rsidP="00F676C3">
      <w:pPr>
        <w:pStyle w:val="Heading2"/>
      </w:pPr>
      <w:bookmarkStart w:id="3" w:name="_Toc100872069"/>
      <w:r>
        <w:t>Change from project proposal</w:t>
      </w:r>
      <w:bookmarkEnd w:id="3"/>
    </w:p>
    <w:p w14:paraId="2A66D71C" w14:textId="061EFBD3" w:rsidR="00014063" w:rsidRDefault="00014063" w:rsidP="00014063">
      <w:r>
        <w:t>In the project proposal, we had decided to use one of the datasets provided. However, after some exploratory data analysis and studying the performance of the models built on the dataset, we realized, we need to pivot.</w:t>
      </w:r>
    </w:p>
    <w:p w14:paraId="6109160C" w14:textId="77777777" w:rsidR="00014063" w:rsidRDefault="00014063" w:rsidP="00014063">
      <w:r>
        <w:t>We had two choices:</w:t>
      </w:r>
    </w:p>
    <w:p w14:paraId="01B19863" w14:textId="084441FF" w:rsidR="00014063" w:rsidRDefault="00014063" w:rsidP="00585AB0">
      <w:pPr>
        <w:pStyle w:val="Heading4"/>
      </w:pPr>
      <w:r>
        <w:t xml:space="preserve">We could simply the project </w:t>
      </w:r>
      <w:r w:rsidR="00A72036">
        <w:t xml:space="preserve">by </w:t>
      </w:r>
      <w:r>
        <w:t>deplo</w:t>
      </w:r>
      <w:r w:rsidR="00A72036">
        <w:t xml:space="preserve">ying </w:t>
      </w:r>
      <w:r>
        <w:t xml:space="preserve">a pre-trained </w:t>
      </w:r>
      <w:r w:rsidR="00D11923">
        <w:t xml:space="preserve">object detection </w:t>
      </w:r>
      <w:r>
        <w:t>model (with a few-shot learning for shape detection)</w:t>
      </w:r>
      <w:r w:rsidR="00A72036">
        <w:t>. This would reduce the time we spend on building the model</w:t>
      </w:r>
      <w:r w:rsidR="00681275">
        <w:t>, hence a lower project completion time.</w:t>
      </w:r>
    </w:p>
    <w:p w14:paraId="11231B01" w14:textId="43B26512" w:rsidR="00681275" w:rsidRDefault="00681275" w:rsidP="00585AB0">
      <w:pPr>
        <w:pStyle w:val="Heading4"/>
      </w:pPr>
      <w:r>
        <w:t>Second choice was to create a dataset to train a more reliable model</w:t>
      </w:r>
      <w:r w:rsidR="00F011E2">
        <w:t>, naturally, this was a more challenging path and would require ore effort.</w:t>
      </w:r>
    </w:p>
    <w:p w14:paraId="5E6C4F7B" w14:textId="4578FEF1" w:rsidR="00D11923" w:rsidRDefault="00F011E2" w:rsidP="008C1A71">
      <w:r>
        <w:t xml:space="preserve">Regardless of the two paths, we had to </w:t>
      </w:r>
      <w:r w:rsidR="00D11923">
        <w:t>make</w:t>
      </w:r>
      <w:r>
        <w:t xml:space="preserve"> the change from the original plan </w:t>
      </w:r>
      <w:r w:rsidR="00D11923">
        <w:t>as that did not provide us with the expected results.</w:t>
      </w:r>
    </w:p>
    <w:p w14:paraId="3F34A37C" w14:textId="43C8B1BD" w:rsidR="00D11923" w:rsidRDefault="00D11923" w:rsidP="00F117BE">
      <w:r>
        <w:t xml:space="preserve">Note: with more time and resources, we would have spent more time refining the dataset </w:t>
      </w:r>
      <w:r w:rsidR="00CB20DC">
        <w:t>to</w:t>
      </w:r>
      <w:r w:rsidR="008C1A71">
        <w:t xml:space="preserve"> improve the model’s performance</w:t>
      </w:r>
      <w:r w:rsidR="00CB20DC">
        <w:t xml:space="preserve">. </w:t>
      </w:r>
    </w:p>
    <w:p w14:paraId="70B74DDE" w14:textId="6D8710D3" w:rsidR="007C5AD3" w:rsidRDefault="00F117BE" w:rsidP="007C5AD3">
      <w:pPr>
        <w:pStyle w:val="Heading2"/>
      </w:pPr>
      <w:bookmarkStart w:id="4" w:name="_Toc100872070"/>
      <w:r>
        <w:t>Future scope</w:t>
      </w:r>
      <w:bookmarkEnd w:id="4"/>
    </w:p>
    <w:p w14:paraId="40A7556A" w14:textId="77777777" w:rsidR="007C5AD3" w:rsidRDefault="007C5AD3" w:rsidP="007C5AD3">
      <w:r>
        <w:t>There are several paths one can take to improve the project and take it a step further.</w:t>
      </w:r>
    </w:p>
    <w:p w14:paraId="3B09AEE7" w14:textId="1A2A76CC" w:rsidR="007C5AD3" w:rsidRDefault="007C5AD3" w:rsidP="007C5AD3">
      <w:pPr>
        <w:pStyle w:val="Heading4"/>
      </w:pPr>
      <w:r>
        <w:t>Move from 2D to 3D shapes.</w:t>
      </w:r>
    </w:p>
    <w:p w14:paraId="566E0D91" w14:textId="6C33058B" w:rsidR="007C5AD3" w:rsidRDefault="007C5AD3" w:rsidP="007C5AD3">
      <w:pPr>
        <w:pStyle w:val="Heading4"/>
      </w:pPr>
      <w:r>
        <w:t>2D shape detection in real-world images.</w:t>
      </w:r>
    </w:p>
    <w:p w14:paraId="51204A05" w14:textId="2D680710" w:rsidR="007C5AD3" w:rsidRDefault="007C5AD3" w:rsidP="007C5AD3">
      <w:pPr>
        <w:pStyle w:val="Heading4"/>
      </w:pPr>
      <w:r>
        <w:t>3D shape detection with object detection.</w:t>
      </w:r>
    </w:p>
    <w:p w14:paraId="709A6FB0" w14:textId="357F5E46" w:rsidR="00E95A9A" w:rsidRDefault="00724308" w:rsidP="00E95A9A">
      <w:pPr>
        <w:pStyle w:val="Heading4"/>
      </w:pPr>
      <w:r>
        <w:t xml:space="preserve">Very ambitious: </w:t>
      </w:r>
      <w:r w:rsidR="00B643A7">
        <w:t xml:space="preserve">using shape detection </w:t>
      </w:r>
      <w:r w:rsidR="0045591D">
        <w:t xml:space="preserve">in </w:t>
      </w:r>
      <w:r w:rsidR="003B50E4">
        <w:t xml:space="preserve">a </w:t>
      </w:r>
      <w:r w:rsidR="00E95A9A">
        <w:t>simulation environment</w:t>
      </w:r>
      <w:r w:rsidR="0045591D">
        <w:t xml:space="preserve"> </w:t>
      </w:r>
      <w:r w:rsidR="003B50E4">
        <w:t>to test shape transformations.</w:t>
      </w:r>
    </w:p>
    <w:p w14:paraId="414749DE" w14:textId="5516A5B2" w:rsidR="00E2247B" w:rsidRDefault="00E2247B" w:rsidP="007635F8">
      <w:pPr>
        <w:ind w:left="0"/>
      </w:pPr>
    </w:p>
    <w:p w14:paraId="60DF6E96" w14:textId="0CC52E2C" w:rsidR="00E2247B" w:rsidRDefault="00E2247B">
      <w:r>
        <w:br w:type="page"/>
      </w:r>
    </w:p>
    <w:p w14:paraId="51C586FB" w14:textId="6D072FA6" w:rsidR="00D53333" w:rsidRDefault="002A18D7" w:rsidP="00D53333">
      <w:pPr>
        <w:pStyle w:val="Heading1"/>
      </w:pPr>
      <w:bookmarkStart w:id="5" w:name="_Toc100872071"/>
      <w:r>
        <w:lastRenderedPageBreak/>
        <w:t>Exploratory Data Analysis</w:t>
      </w:r>
      <w:bookmarkEnd w:id="5"/>
    </w:p>
    <w:p w14:paraId="5B624802" w14:textId="77777777" w:rsidR="0092716B" w:rsidRDefault="009031B3" w:rsidP="0092716B">
      <w:r>
        <w:t xml:space="preserve">The dataset was acquired through a simple google search of </w:t>
      </w:r>
    </w:p>
    <w:p w14:paraId="66B2DEE6" w14:textId="12B9723D" w:rsidR="0092716B" w:rsidRDefault="00181544" w:rsidP="00181544">
      <w:pPr>
        <w:pStyle w:val="ListParagraph"/>
        <w:numPr>
          <w:ilvl w:val="0"/>
          <w:numId w:val="5"/>
        </w:numPr>
      </w:pPr>
      <w:r>
        <w:t>“</w:t>
      </w:r>
      <w:r w:rsidR="0092716B">
        <w:t>[shape]</w:t>
      </w:r>
      <w:r>
        <w:t>”</w:t>
      </w:r>
    </w:p>
    <w:p w14:paraId="03670B8F" w14:textId="29052D2B" w:rsidR="00181544" w:rsidRDefault="00181544" w:rsidP="00181544">
      <w:pPr>
        <w:pStyle w:val="ListParagraph"/>
        <w:numPr>
          <w:ilvl w:val="0"/>
          <w:numId w:val="5"/>
        </w:numPr>
      </w:pPr>
      <w:r>
        <w:t>“</w:t>
      </w:r>
      <w:r w:rsidR="0092716B">
        <w:t>[shape] real-life objects</w:t>
      </w:r>
      <w:r>
        <w:t>”</w:t>
      </w:r>
    </w:p>
    <w:p w14:paraId="2CB7D0EC" w14:textId="5FF07B0C" w:rsidR="00FE2395" w:rsidRDefault="00FE2395" w:rsidP="00181544">
      <w:pPr>
        <w:pStyle w:val="Heading2"/>
      </w:pPr>
      <w:bookmarkStart w:id="6" w:name="_Toc100872072"/>
      <w:r>
        <w:t>Example</w:t>
      </w:r>
      <w:r w:rsidR="00FA48FC">
        <w:t>s</w:t>
      </w:r>
      <w:bookmarkEnd w:id="6"/>
    </w:p>
    <w:p w14:paraId="7D8D4B13" w14:textId="21867F36" w:rsidR="0013634B" w:rsidRDefault="00181544" w:rsidP="0013634B">
      <w:pPr>
        <w:ind w:left="0"/>
      </w:pPr>
      <w:r>
        <w:rPr>
          <w:noProof/>
        </w:rPr>
        <mc:AlternateContent>
          <mc:Choice Requires="wps">
            <w:drawing>
              <wp:anchor distT="0" distB="0" distL="114300" distR="114300" simplePos="0" relativeHeight="251667456" behindDoc="0" locked="0" layoutInCell="1" allowOverlap="1" wp14:anchorId="69523831" wp14:editId="067524DD">
                <wp:simplePos x="0" y="0"/>
                <wp:positionH relativeFrom="margin">
                  <wp:align>center</wp:align>
                </wp:positionH>
                <wp:positionV relativeFrom="paragraph">
                  <wp:posOffset>3491865</wp:posOffset>
                </wp:positionV>
                <wp:extent cx="54864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498E92FC" w14:textId="00BA349D" w:rsidR="00181544" w:rsidRPr="00884DAD" w:rsidRDefault="00181544" w:rsidP="00181544">
                            <w:pPr>
                              <w:pStyle w:val="Caption"/>
                              <w:rPr>
                                <w:noProof/>
                                <w:szCs w:val="22"/>
                              </w:rPr>
                            </w:pPr>
                            <w:r>
                              <w:t xml:space="preserve">Figure </w:t>
                            </w:r>
                            <w:r>
                              <w:fldChar w:fldCharType="begin"/>
                            </w:r>
                            <w:r>
                              <w:instrText xml:space="preserve"> SEQ Figure \* ARABIC </w:instrText>
                            </w:r>
                            <w:r>
                              <w:fldChar w:fldCharType="separate"/>
                            </w:r>
                            <w:r w:rsidR="00ED4223">
                              <w:rPr>
                                <w:noProof/>
                              </w:rPr>
                              <w:t>1</w:t>
                            </w:r>
                            <w:r>
                              <w:fldChar w:fldCharType="end"/>
                            </w:r>
                            <w:r>
                              <w:t>: Google Image Search for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23831" id="Text Box 11" o:spid="_x0000_s1035" type="#_x0000_t202" style="position:absolute;left:0;text-align:left;margin-left:0;margin-top:274.95pt;width:6in;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" stroked="f">
                <v:textbox style="mso-fit-shape-to-text:t" inset="0,0,0,0">
                  <w:txbxContent>
                    <w:p w14:paraId="498E92FC" w14:textId="00BA349D" w:rsidR="00181544" w:rsidRPr="00884DAD" w:rsidRDefault="00181544" w:rsidP="00181544">
                      <w:pPr>
                        <w:pStyle w:val="Caption"/>
                        <w:rPr>
                          <w:noProof/>
                          <w:szCs w:val="22"/>
                        </w:rPr>
                      </w:pPr>
                      <w:r>
                        <w:t xml:space="preserve">Figure </w:t>
                      </w:r>
                      <w:r>
                        <w:fldChar w:fldCharType="begin"/>
                      </w:r>
                      <w:r>
                        <w:instrText xml:space="preserve"> SEQ Figure \* ARABIC </w:instrText>
                      </w:r>
                      <w:r>
                        <w:fldChar w:fldCharType="separate"/>
                      </w:r>
                      <w:r w:rsidR="00ED4223">
                        <w:rPr>
                          <w:noProof/>
                        </w:rPr>
                        <w:t>1</w:t>
                      </w:r>
                      <w:r>
                        <w:fldChar w:fldCharType="end"/>
                      </w:r>
                      <w:r>
                        <w:t>: Google Image Search for "circle".</w:t>
                      </w:r>
                    </w:p>
                  </w:txbxContent>
                </v:textbox>
                <w10:wrap type="topAndBottom" anchorx="margin"/>
              </v:shape>
            </w:pict>
          </mc:Fallback>
        </mc:AlternateContent>
      </w:r>
      <w:r w:rsidR="00906B38">
        <w:rPr>
          <w:noProof/>
        </w:rPr>
        <w:drawing>
          <wp:anchor distT="0" distB="0" distL="114300" distR="114300" simplePos="0" relativeHeight="251663360" behindDoc="0" locked="0" layoutInCell="1" allowOverlap="1" wp14:anchorId="00AAD891" wp14:editId="42DF2AAE">
            <wp:simplePos x="0" y="0"/>
            <wp:positionH relativeFrom="margin">
              <wp:align>center</wp:align>
            </wp:positionH>
            <wp:positionV relativeFrom="paragraph">
              <wp:posOffset>5715</wp:posOffset>
            </wp:positionV>
            <wp:extent cx="5486400" cy="3429000"/>
            <wp:effectExtent l="0" t="0" r="0" b="0"/>
            <wp:wrapTopAndBottom/>
            <wp:docPr id="1" name="Picture 1" descr="A screen shot of a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 shot of a game&#10;&#10;Description automatically generated with low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4F4175C5" w14:textId="42136199" w:rsidR="007E2EB0" w:rsidRDefault="00A97A33" w:rsidP="007E2EB0">
      <w:r>
        <w:t>After downloading the images, all the downloads were verified. If the image opened and was in the right the format, the image was approved.</w:t>
      </w:r>
    </w:p>
    <w:p w14:paraId="269B8921" w14:textId="133D3B48" w:rsidR="0013634B" w:rsidRDefault="0013634B" w:rsidP="007E2EB0">
      <w:r>
        <w:rPr>
          <w:noProof/>
        </w:rPr>
        <w:lastRenderedPageBreak/>
        <mc:AlternateContent>
          <mc:Choice Requires="wps">
            <w:drawing>
              <wp:anchor distT="0" distB="0" distL="114300" distR="114300" simplePos="0" relativeHeight="251665408" behindDoc="0" locked="0" layoutInCell="1" allowOverlap="1" wp14:anchorId="2A022E61" wp14:editId="00E53125">
                <wp:simplePos x="0" y="0"/>
                <wp:positionH relativeFrom="margin">
                  <wp:posOffset>0</wp:posOffset>
                </wp:positionH>
                <wp:positionV relativeFrom="paragraph">
                  <wp:posOffset>3818589</wp:posOffset>
                </wp:positionV>
                <wp:extent cx="548640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0DE22C98" w14:textId="1E18AA6A" w:rsidR="00181544" w:rsidRPr="002964DC" w:rsidRDefault="00181544" w:rsidP="00181544">
                            <w:pPr>
                              <w:pStyle w:val="Caption"/>
                              <w:rPr>
                                <w:noProof/>
                                <w:szCs w:val="22"/>
                              </w:rPr>
                            </w:pPr>
                            <w:r>
                              <w:t xml:space="preserve">Figure </w:t>
                            </w:r>
                            <w:r>
                              <w:fldChar w:fldCharType="begin"/>
                            </w:r>
                            <w:r>
                              <w:instrText xml:space="preserve"> SEQ Figure \* ARABIC </w:instrText>
                            </w:r>
                            <w:r>
                              <w:fldChar w:fldCharType="separate"/>
                            </w:r>
                            <w:r w:rsidR="00ED4223">
                              <w:rPr>
                                <w:noProof/>
                              </w:rPr>
                              <w:t>2</w:t>
                            </w:r>
                            <w:r>
                              <w:fldChar w:fldCharType="end"/>
                            </w:r>
                            <w:r>
                              <w:t>: Google Image Search for "circle real life objects".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22E61" id="Text Box 6" o:spid="_x0000_s1036" type="#_x0000_t202" style="position:absolute;left:0;text-align:left;margin-left:0;margin-top:300.7pt;width:6in;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rXIwGgIAAD8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" stroked="f">
                <v:textbox style="mso-fit-shape-to-text:t" inset="0,0,0,0">
                  <w:txbxContent>
                    <w:p w14:paraId="0DE22C98" w14:textId="1E18AA6A" w:rsidR="00181544" w:rsidRPr="002964DC" w:rsidRDefault="00181544" w:rsidP="00181544">
                      <w:pPr>
                        <w:pStyle w:val="Caption"/>
                        <w:rPr>
                          <w:noProof/>
                          <w:szCs w:val="22"/>
                        </w:rPr>
                      </w:pPr>
                      <w:r>
                        <w:t xml:space="preserve">Figure </w:t>
                      </w:r>
                      <w:r>
                        <w:fldChar w:fldCharType="begin"/>
                      </w:r>
                      <w:r>
                        <w:instrText xml:space="preserve"> SEQ Figure \* ARABIC </w:instrText>
                      </w:r>
                      <w:r>
                        <w:fldChar w:fldCharType="separate"/>
                      </w:r>
                      <w:r w:rsidR="00ED4223">
                        <w:rPr>
                          <w:noProof/>
                        </w:rPr>
                        <w:t>2</w:t>
                      </w:r>
                      <w:r>
                        <w:fldChar w:fldCharType="end"/>
                      </w:r>
                      <w:r>
                        <w:t>: Google Image Search for "circle real life objects".</w:t>
                      </w:r>
                    </w:p>
                  </w:txbxContent>
                </v:textbox>
                <w10:wrap type="topAndBottom" anchorx="margin"/>
              </v:shape>
            </w:pict>
          </mc:Fallback>
        </mc:AlternateContent>
      </w:r>
      <w:r>
        <w:rPr>
          <w:noProof/>
        </w:rPr>
        <w:drawing>
          <wp:anchor distT="0" distB="0" distL="114300" distR="114300" simplePos="0" relativeHeight="251662336" behindDoc="0" locked="0" layoutInCell="1" allowOverlap="1" wp14:anchorId="6E75E4DE" wp14:editId="34BA989F">
            <wp:simplePos x="0" y="0"/>
            <wp:positionH relativeFrom="margin">
              <wp:posOffset>0</wp:posOffset>
            </wp:positionH>
            <wp:positionV relativeFrom="paragraph">
              <wp:posOffset>310982</wp:posOffset>
            </wp:positionV>
            <wp:extent cx="5486400" cy="3429000"/>
            <wp:effectExtent l="0" t="0" r="0" b="0"/>
            <wp:wrapTopAndBottom/>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14:sizeRelH relativeFrom="page">
              <wp14:pctWidth>0</wp14:pctWidth>
            </wp14:sizeRelH>
            <wp14:sizeRelV relativeFrom="page">
              <wp14:pctHeight>0</wp14:pctHeight>
            </wp14:sizeRelV>
          </wp:anchor>
        </w:drawing>
      </w:r>
    </w:p>
    <w:p w14:paraId="03DA63C4" w14:textId="631554C2" w:rsidR="00A97A33" w:rsidRDefault="00A97A33" w:rsidP="0013634B">
      <w:pPr>
        <w:ind w:left="0"/>
      </w:pPr>
    </w:p>
    <w:p w14:paraId="55C4343A" w14:textId="67542790" w:rsidR="00A97A33" w:rsidRDefault="00181544" w:rsidP="007E2EB0">
      <w:r>
        <w:rPr>
          <w:noProof/>
        </w:rPr>
        <mc:AlternateContent>
          <mc:Choice Requires="wps">
            <w:drawing>
              <wp:anchor distT="0" distB="0" distL="114300" distR="114300" simplePos="0" relativeHeight="251669504" behindDoc="0" locked="0" layoutInCell="1" allowOverlap="1" wp14:anchorId="227EA3B8" wp14:editId="222406FC">
                <wp:simplePos x="0" y="0"/>
                <wp:positionH relativeFrom="margin">
                  <wp:align>center</wp:align>
                </wp:positionH>
                <wp:positionV relativeFrom="paragraph">
                  <wp:posOffset>3324860</wp:posOffset>
                </wp:positionV>
                <wp:extent cx="2841625" cy="635"/>
                <wp:effectExtent l="0" t="0" r="3175" b="5715"/>
                <wp:wrapTopAndBottom/>
                <wp:docPr id="12" name="Text Box 12"/>
                <wp:cNvGraphicFramePr/>
                <a:graphic xmlns:a="http://schemas.openxmlformats.org/drawingml/2006/main">
                  <a:graphicData uri="http://schemas.microsoft.com/office/word/2010/wordprocessingShape">
                    <wps:wsp>
                      <wps:cNvSpPr txBox="1"/>
                      <wps:spPr>
                        <a:xfrm>
                          <a:off x="0" y="0"/>
                          <a:ext cx="2841625" cy="635"/>
                        </a:xfrm>
                        <a:prstGeom prst="rect">
                          <a:avLst/>
                        </a:prstGeom>
                        <a:solidFill>
                          <a:prstClr val="white"/>
                        </a:solidFill>
                        <a:ln>
                          <a:noFill/>
                        </a:ln>
                      </wps:spPr>
                      <wps:txbx>
                        <w:txbxContent>
                          <w:p w14:paraId="7DBBFCF6" w14:textId="637223B9" w:rsidR="00181544" w:rsidRPr="00C6388C" w:rsidRDefault="00181544" w:rsidP="0013634B">
                            <w:pPr>
                              <w:pStyle w:val="Caption"/>
                              <w:ind w:left="0"/>
                              <w:rPr>
                                <w:noProof/>
                                <w:szCs w:val="22"/>
                              </w:rPr>
                            </w:pPr>
                            <w:r>
                              <w:t xml:space="preserve">Figure </w:t>
                            </w:r>
                            <w:r>
                              <w:fldChar w:fldCharType="begin"/>
                            </w:r>
                            <w:r>
                              <w:instrText xml:space="preserve"> SEQ Figure \* ARABIC </w:instrText>
                            </w:r>
                            <w:r>
                              <w:fldChar w:fldCharType="separate"/>
                            </w:r>
                            <w:r w:rsidR="00ED4223">
                              <w:rPr>
                                <w:noProof/>
                              </w:rPr>
                              <w:t>3</w:t>
                            </w:r>
                            <w:r>
                              <w:fldChar w:fldCharType="end"/>
                            </w:r>
                            <w:r>
                              <w:t>: Total # of examples &amp; # of training examples (images) by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7EA3B8" id="Text Box 12" o:spid="_x0000_s1037" type="#_x0000_t202" style="position:absolute;left:0;text-align:left;margin-left:0;margin-top:261.8pt;width:223.75pt;height:.05pt;z-index:2516695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" stroked="f">
                <v:textbox style="mso-fit-shape-to-text:t" inset="0,0,0,0">
                  <w:txbxContent>
                    <w:p w14:paraId="7DBBFCF6" w14:textId="637223B9" w:rsidR="00181544" w:rsidRPr="00C6388C" w:rsidRDefault="00181544" w:rsidP="0013634B">
                      <w:pPr>
                        <w:pStyle w:val="Caption"/>
                        <w:ind w:left="0"/>
                        <w:rPr>
                          <w:noProof/>
                          <w:szCs w:val="22"/>
                        </w:rPr>
                      </w:pPr>
                      <w:r>
                        <w:t xml:space="preserve">Figure </w:t>
                      </w:r>
                      <w:r>
                        <w:fldChar w:fldCharType="begin"/>
                      </w:r>
                      <w:r>
                        <w:instrText xml:space="preserve"> SEQ Figure \* ARABIC </w:instrText>
                      </w:r>
                      <w:r>
                        <w:fldChar w:fldCharType="separate"/>
                      </w:r>
                      <w:r w:rsidR="00ED4223">
                        <w:rPr>
                          <w:noProof/>
                        </w:rPr>
                        <w:t>3</w:t>
                      </w:r>
                      <w:r>
                        <w:fldChar w:fldCharType="end"/>
                      </w:r>
                      <w:r>
                        <w:t>: Total # of examples &amp; # of training examples (images) by class.</w:t>
                      </w:r>
                    </w:p>
                  </w:txbxContent>
                </v:textbox>
                <w10:wrap type="topAndBottom" anchorx="margin"/>
              </v:shape>
            </w:pict>
          </mc:Fallback>
        </mc:AlternateContent>
      </w:r>
      <w:r>
        <w:rPr>
          <w:noProof/>
        </w:rPr>
        <w:drawing>
          <wp:anchor distT="0" distB="0" distL="114300" distR="114300" simplePos="0" relativeHeight="251661312" behindDoc="0" locked="0" layoutInCell="1" allowOverlap="1" wp14:anchorId="50C81FCF" wp14:editId="3DFA7101">
            <wp:simplePos x="0" y="0"/>
            <wp:positionH relativeFrom="margin">
              <wp:align>center</wp:align>
            </wp:positionH>
            <wp:positionV relativeFrom="paragraph">
              <wp:posOffset>584969</wp:posOffset>
            </wp:positionV>
            <wp:extent cx="2841625" cy="2682875"/>
            <wp:effectExtent l="0" t="0" r="3175" b="0"/>
            <wp:wrapTopAndBottom/>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41625" cy="2682875"/>
                    </a:xfrm>
                    <a:prstGeom prst="rect">
                      <a:avLst/>
                    </a:prstGeom>
                  </pic:spPr>
                </pic:pic>
              </a:graphicData>
            </a:graphic>
            <wp14:sizeRelH relativeFrom="page">
              <wp14:pctWidth>0</wp14:pctWidth>
            </wp14:sizeRelH>
            <wp14:sizeRelV relativeFrom="page">
              <wp14:pctHeight>0</wp14:pctHeight>
            </wp14:sizeRelV>
          </wp:anchor>
        </w:drawing>
      </w:r>
      <w:r w:rsidR="00A97A33">
        <w:t xml:space="preserve">Following </w:t>
      </w:r>
      <w:r>
        <w:t xml:space="preserve">is </w:t>
      </w:r>
      <w:r w:rsidR="00A97A33">
        <w:t xml:space="preserve">the </w:t>
      </w:r>
      <w:r>
        <w:t xml:space="preserve">number of </w:t>
      </w:r>
      <w:r w:rsidR="00A97A33">
        <w:t xml:space="preserve">images </w:t>
      </w:r>
      <w:r w:rsidR="00C707DA">
        <w:t>available for training</w:t>
      </w:r>
      <w:r>
        <w:t xml:space="preserve"> after the </w:t>
      </w:r>
      <w:hyperlink w:anchor="_Data_Collection" w:history="1">
        <w:r w:rsidRPr="00181544">
          <w:rPr>
            <w:rStyle w:val="Hyperlink"/>
          </w:rPr>
          <w:t>verification process</w:t>
        </w:r>
      </w:hyperlink>
      <w:r w:rsidR="00C707DA">
        <w:t>.</w:t>
      </w:r>
    </w:p>
    <w:p w14:paraId="2F99AECB" w14:textId="1886028F" w:rsidR="004B10A5" w:rsidRDefault="004B10A5" w:rsidP="007E2EB0"/>
    <w:p w14:paraId="74B21D81" w14:textId="77777777" w:rsidR="00166874" w:rsidRDefault="00C707DA">
      <w:r>
        <w:lastRenderedPageBreak/>
        <w:t xml:space="preserve">Note: more manual cleaning of the images is required, but due to the limited time and resources, we were not able to </w:t>
      </w:r>
      <w:r w:rsidR="00166874">
        <w:t xml:space="preserve">thoroughly clean the dataset. </w:t>
      </w:r>
    </w:p>
    <w:p w14:paraId="7EEA0B17" w14:textId="539BE6D5" w:rsidR="00F777D7" w:rsidRDefault="00166874" w:rsidP="008B5F5C">
      <w:r>
        <w:t xml:space="preserve">Preliminary or minor deletion of irrelevant images was carried out </w:t>
      </w:r>
      <w:r w:rsidR="00976E0E">
        <w:t>once the dataset was downloaded.</w:t>
      </w:r>
    </w:p>
    <w:p w14:paraId="42EFD8F6" w14:textId="15FD4BF0" w:rsidR="00121BAB" w:rsidRDefault="00181544">
      <w:r>
        <w:rPr>
          <w:noProof/>
        </w:rPr>
        <mc:AlternateContent>
          <mc:Choice Requires="wps">
            <w:drawing>
              <wp:anchor distT="0" distB="0" distL="114300" distR="114300" simplePos="0" relativeHeight="251672576" behindDoc="0" locked="0" layoutInCell="1" allowOverlap="1" wp14:anchorId="3156FBB9" wp14:editId="5EC8EF9F">
                <wp:simplePos x="0" y="0"/>
                <wp:positionH relativeFrom="column">
                  <wp:posOffset>228600</wp:posOffset>
                </wp:positionH>
                <wp:positionV relativeFrom="paragraph">
                  <wp:posOffset>5100955</wp:posOffset>
                </wp:positionV>
                <wp:extent cx="5486400" cy="635"/>
                <wp:effectExtent l="0" t="0" r="0" b="12065"/>
                <wp:wrapTopAndBottom/>
                <wp:docPr id="13" name="Text Box 1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2DE8F4FD" w14:textId="64E02647" w:rsidR="00181544" w:rsidRPr="0056719E" w:rsidRDefault="00181544" w:rsidP="00181544">
                            <w:pPr>
                              <w:pStyle w:val="Caption"/>
                              <w:rPr>
                                <w:noProof/>
                                <w:szCs w:val="22"/>
                              </w:rPr>
                            </w:pPr>
                            <w:r>
                              <w:t xml:space="preserve">Figure </w:t>
                            </w:r>
                            <w:r>
                              <w:fldChar w:fldCharType="begin"/>
                            </w:r>
                            <w:r>
                              <w:instrText xml:space="preserve"> SEQ Figure \* ARABIC </w:instrText>
                            </w:r>
                            <w:r>
                              <w:fldChar w:fldCharType="separate"/>
                            </w:r>
                            <w:r w:rsidR="00ED4223">
                              <w:rPr>
                                <w:noProof/>
                              </w:rPr>
                              <w:t>4</w:t>
                            </w:r>
                            <w:r>
                              <w:fldChar w:fldCharType="end"/>
                            </w:r>
                            <w:r>
                              <w:t>: Bar plot of the # of Training examples (images) by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6FBB9" id="Text Box 13" o:spid="_x0000_s1038" type="#_x0000_t202" style="position:absolute;left:0;text-align:left;margin-left:18pt;margin-top:401.65pt;width:6in;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43LGQIAAD8EAAAOAAAAZHJzL2Uyb0RvYy54bWysU01v2zAMvQ/YfxB0X5x0bVEY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" stroked="f">
                <v:textbox style="mso-fit-shape-to-text:t" inset="0,0,0,0">
                  <w:txbxContent>
                    <w:p w14:paraId="2DE8F4FD" w14:textId="64E02647" w:rsidR="00181544" w:rsidRPr="0056719E" w:rsidRDefault="00181544" w:rsidP="00181544">
                      <w:pPr>
                        <w:pStyle w:val="Caption"/>
                        <w:rPr>
                          <w:noProof/>
                          <w:szCs w:val="22"/>
                        </w:rPr>
                      </w:pPr>
                      <w:r>
                        <w:t xml:space="preserve">Figure </w:t>
                      </w:r>
                      <w:r>
                        <w:fldChar w:fldCharType="begin"/>
                      </w:r>
                      <w:r>
                        <w:instrText xml:space="preserve"> SEQ Figure \* ARABIC </w:instrText>
                      </w:r>
                      <w:r>
                        <w:fldChar w:fldCharType="separate"/>
                      </w:r>
                      <w:r w:rsidR="00ED4223">
                        <w:rPr>
                          <w:noProof/>
                        </w:rPr>
                        <w:t>4</w:t>
                      </w:r>
                      <w:r>
                        <w:fldChar w:fldCharType="end"/>
                      </w:r>
                      <w:r>
                        <w:t>: Bar plot of the # of Training examples (images) by class.</w:t>
                      </w:r>
                    </w:p>
                  </w:txbxContent>
                </v:textbox>
                <w10:wrap type="topAndBottom"/>
              </v:shape>
            </w:pict>
          </mc:Fallback>
        </mc:AlternateContent>
      </w:r>
      <w:r w:rsidR="008B5F5C">
        <w:rPr>
          <w:noProof/>
        </w:rPr>
        <w:drawing>
          <wp:anchor distT="0" distB="0" distL="114300" distR="114300" simplePos="0" relativeHeight="251670528" behindDoc="0" locked="0" layoutInCell="1" allowOverlap="1" wp14:anchorId="5122FF1F" wp14:editId="5FB85750">
            <wp:simplePos x="0" y="0"/>
            <wp:positionH relativeFrom="margin">
              <wp:align>center</wp:align>
            </wp:positionH>
            <wp:positionV relativeFrom="paragraph">
              <wp:posOffset>3175</wp:posOffset>
            </wp:positionV>
            <wp:extent cx="5486400" cy="5040630"/>
            <wp:effectExtent l="0" t="0" r="0" b="1270"/>
            <wp:wrapTopAndBottom/>
            <wp:docPr id="5" name="Picture 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bar 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5040630"/>
                    </a:xfrm>
                    <a:prstGeom prst="rect">
                      <a:avLst/>
                    </a:prstGeom>
                  </pic:spPr>
                </pic:pic>
              </a:graphicData>
            </a:graphic>
            <wp14:sizeRelH relativeFrom="page">
              <wp14:pctWidth>0</wp14:pctWidth>
            </wp14:sizeRelH>
            <wp14:sizeRelV relativeFrom="page">
              <wp14:pctHeight>0</wp14:pctHeight>
            </wp14:sizeRelV>
          </wp:anchor>
        </w:drawing>
      </w:r>
    </w:p>
    <w:p w14:paraId="48BB4E26" w14:textId="77777777" w:rsidR="000C29B5" w:rsidRDefault="007E0CB4" w:rsidP="000C29B5">
      <w:pPr>
        <w:rPr>
          <w:b/>
          <w:bCs/>
        </w:rPr>
      </w:pPr>
      <w:r w:rsidRPr="000C29B5">
        <w:rPr>
          <w:b/>
          <w:bCs/>
        </w:rPr>
        <w:t xml:space="preserve">The number of </w:t>
      </w:r>
      <w:r w:rsidR="008B5F5C" w:rsidRPr="000C29B5">
        <w:rPr>
          <w:b/>
          <w:bCs/>
        </w:rPr>
        <w:t>training images for squares are the highest.</w:t>
      </w:r>
    </w:p>
    <w:p w14:paraId="6E286253" w14:textId="77777777" w:rsidR="00680FAE" w:rsidRDefault="000C29B5" w:rsidP="000C29B5">
      <w:r>
        <w:t xml:space="preserve">Additionally, there is minimal balance between the </w:t>
      </w:r>
      <w:r w:rsidR="000C2DA9">
        <w:t>classes, with circles have the least number of examples.</w:t>
      </w:r>
    </w:p>
    <w:p w14:paraId="23FBEE58" w14:textId="77777777" w:rsidR="00680FAE" w:rsidRDefault="00680FAE" w:rsidP="000C29B5"/>
    <w:p w14:paraId="2DDC221E" w14:textId="77777777" w:rsidR="00323692" w:rsidRDefault="00680FAE" w:rsidP="000C29B5">
      <w:pPr>
        <w:rPr>
          <w:b/>
          <w:bCs/>
        </w:rPr>
      </w:pPr>
      <w:r w:rsidRPr="001E00A2">
        <w:rPr>
          <w:b/>
          <w:bCs/>
        </w:rPr>
        <w:lastRenderedPageBreak/>
        <w:t xml:space="preserve">More balance can be created in the dataset by </w:t>
      </w:r>
      <w:r w:rsidR="00100E30" w:rsidRPr="001E00A2">
        <w:rPr>
          <w:b/>
          <w:bCs/>
        </w:rPr>
        <w:t xml:space="preserve">adding more samples to the </w:t>
      </w:r>
      <w:r w:rsidR="001E00A2" w:rsidRPr="001E00A2">
        <w:rPr>
          <w:b/>
          <w:bCs/>
        </w:rPr>
        <w:t>dataset or</w:t>
      </w:r>
      <w:r w:rsidR="00100E30" w:rsidRPr="001E00A2">
        <w:rPr>
          <w:b/>
          <w:bCs/>
        </w:rPr>
        <w:t xml:space="preserve"> using data augmentation to </w:t>
      </w:r>
      <w:r w:rsidR="006D5BC7" w:rsidRPr="001E00A2">
        <w:rPr>
          <w:b/>
          <w:bCs/>
        </w:rPr>
        <w:t>introduce</w:t>
      </w:r>
      <w:r w:rsidR="00100E30" w:rsidRPr="001E00A2">
        <w:rPr>
          <w:b/>
          <w:bCs/>
        </w:rPr>
        <w:t xml:space="preserve"> a variation of existing </w:t>
      </w:r>
      <w:r w:rsidR="001E00A2" w:rsidRPr="001E00A2">
        <w:rPr>
          <w:b/>
          <w:bCs/>
        </w:rPr>
        <w:t>images.</w:t>
      </w:r>
    </w:p>
    <w:p w14:paraId="66D04157" w14:textId="77777777" w:rsidR="00323692" w:rsidRDefault="00323692" w:rsidP="000C29B5">
      <w:pPr>
        <w:rPr>
          <w:b/>
          <w:bCs/>
        </w:rPr>
      </w:pPr>
    </w:p>
    <w:p w14:paraId="4835335B" w14:textId="77777777" w:rsidR="00323692" w:rsidRDefault="00323692" w:rsidP="000C29B5">
      <w:pPr>
        <w:rPr>
          <w:b/>
          <w:bCs/>
        </w:rPr>
      </w:pPr>
    </w:p>
    <w:p w14:paraId="67BF1EEE" w14:textId="77777777" w:rsidR="00323692" w:rsidRDefault="00323692" w:rsidP="000C29B5">
      <w:pPr>
        <w:rPr>
          <w:b/>
          <w:bCs/>
        </w:rPr>
      </w:pPr>
    </w:p>
    <w:p w14:paraId="24C6211F" w14:textId="77777777" w:rsidR="00323692" w:rsidRDefault="00323692" w:rsidP="000C29B5">
      <w:pPr>
        <w:rPr>
          <w:b/>
          <w:bCs/>
        </w:rPr>
      </w:pPr>
    </w:p>
    <w:p w14:paraId="4C8F1600" w14:textId="77777777" w:rsidR="00323692" w:rsidRDefault="00323692" w:rsidP="000C29B5">
      <w:pPr>
        <w:rPr>
          <w:b/>
          <w:bCs/>
        </w:rPr>
      </w:pPr>
    </w:p>
    <w:p w14:paraId="7EC13A80" w14:textId="77777777" w:rsidR="00323692" w:rsidRDefault="00323692" w:rsidP="000C29B5">
      <w:pPr>
        <w:rPr>
          <w:b/>
          <w:bCs/>
        </w:rPr>
      </w:pPr>
    </w:p>
    <w:p w14:paraId="3068C8D0" w14:textId="77777777" w:rsidR="00323692" w:rsidRDefault="00323692" w:rsidP="000C29B5">
      <w:pPr>
        <w:rPr>
          <w:b/>
          <w:bCs/>
        </w:rPr>
      </w:pPr>
    </w:p>
    <w:p w14:paraId="14612CA9" w14:textId="77777777" w:rsidR="00323692" w:rsidRDefault="00323692" w:rsidP="000C29B5">
      <w:pPr>
        <w:rPr>
          <w:b/>
          <w:bCs/>
        </w:rPr>
      </w:pPr>
    </w:p>
    <w:p w14:paraId="6CCEAA73" w14:textId="3EEC901B" w:rsidR="00E2247B" w:rsidRPr="001E00A2" w:rsidRDefault="00E2247B" w:rsidP="000C29B5">
      <w:pPr>
        <w:rPr>
          <w:b/>
          <w:bCs/>
        </w:rPr>
      </w:pPr>
      <w:r w:rsidRPr="001E00A2">
        <w:rPr>
          <w:b/>
          <w:bCs/>
        </w:rPr>
        <w:br w:type="page"/>
      </w:r>
    </w:p>
    <w:p w14:paraId="5FF07817" w14:textId="77777777" w:rsidR="002A18D7" w:rsidRDefault="002A18D7" w:rsidP="002C19D3">
      <w:pPr>
        <w:pStyle w:val="Heading1"/>
      </w:pPr>
      <w:bookmarkStart w:id="7" w:name="_Toc100872073"/>
      <w:r>
        <w:lastRenderedPageBreak/>
        <w:t>Solution Development</w:t>
      </w:r>
      <w:bookmarkEnd w:id="7"/>
    </w:p>
    <w:p w14:paraId="537BB6C1" w14:textId="18B06CF6" w:rsidR="00047D9F" w:rsidRDefault="00646220" w:rsidP="006D5BC7">
      <w:r>
        <w:t xml:space="preserve">The solution to the problem of shape detection </w:t>
      </w:r>
      <w:r w:rsidR="00047D9F">
        <w:t>can be split into the</w:t>
      </w:r>
      <w:r w:rsidR="006D5BC7">
        <w:t xml:space="preserve"> three main </w:t>
      </w:r>
      <w:r w:rsidR="00047D9F">
        <w:t>parts</w:t>
      </w:r>
      <w:r w:rsidR="006D5BC7">
        <w:t>:</w:t>
      </w:r>
    </w:p>
    <w:p w14:paraId="0D98AE9A" w14:textId="086D5E60" w:rsidR="006D5BC7" w:rsidRDefault="006D5BC7" w:rsidP="006D5BC7">
      <w:pPr>
        <w:pStyle w:val="Heading2"/>
        <w:numPr>
          <w:ilvl w:val="0"/>
          <w:numId w:val="6"/>
        </w:numPr>
      </w:pPr>
      <w:bookmarkStart w:id="8" w:name="_Toc100872074"/>
      <w:r>
        <w:t>Data Collection</w:t>
      </w:r>
      <w:bookmarkEnd w:id="8"/>
    </w:p>
    <w:p w14:paraId="77F894AC" w14:textId="64D29589" w:rsidR="006D5BC7" w:rsidRDefault="006D5BC7" w:rsidP="006D5BC7">
      <w:pPr>
        <w:pStyle w:val="Heading2"/>
        <w:numPr>
          <w:ilvl w:val="0"/>
          <w:numId w:val="6"/>
        </w:numPr>
      </w:pPr>
      <w:bookmarkStart w:id="9" w:name="_Toc100872075"/>
      <w:r>
        <w:t>Model Training and Evaluation</w:t>
      </w:r>
      <w:bookmarkEnd w:id="9"/>
    </w:p>
    <w:p w14:paraId="2198664A" w14:textId="6BF1FBC6" w:rsidR="006D5BC7" w:rsidRDefault="006D5BC7" w:rsidP="00000CF4">
      <w:pPr>
        <w:pStyle w:val="Heading2"/>
        <w:numPr>
          <w:ilvl w:val="0"/>
          <w:numId w:val="6"/>
        </w:numPr>
      </w:pPr>
      <w:bookmarkStart w:id="10" w:name="_Toc100872076"/>
      <w:r>
        <w:t>Model Deployment</w:t>
      </w:r>
      <w:bookmarkEnd w:id="10"/>
    </w:p>
    <w:p w14:paraId="1D7BA747" w14:textId="660AC0C4" w:rsidR="006D5BC7" w:rsidRDefault="006D5BC7" w:rsidP="00000CF4">
      <w:r>
        <w:t>We will note go through each of the sections in detail.</w:t>
      </w:r>
    </w:p>
    <w:p w14:paraId="0D9E5A91" w14:textId="77777777" w:rsidR="00000CF4" w:rsidRDefault="00000CF4" w:rsidP="00000CF4"/>
    <w:p w14:paraId="5456573E" w14:textId="15D9C718" w:rsidR="00DC39F1" w:rsidRDefault="00047D9F" w:rsidP="00DC39F1">
      <w:pPr>
        <w:pStyle w:val="Heading2"/>
      </w:pPr>
      <w:bookmarkStart w:id="11" w:name="_Data_Collection"/>
      <w:bookmarkStart w:id="12" w:name="_Toc100872077"/>
      <w:bookmarkEnd w:id="11"/>
      <w:r>
        <w:t>Data Collection</w:t>
      </w:r>
      <w:bookmarkEnd w:id="12"/>
    </w:p>
    <w:p w14:paraId="5106A8BE" w14:textId="77777777" w:rsidR="00A312BA" w:rsidRDefault="006D5BC7" w:rsidP="006D5BC7">
      <w:r>
        <w:t xml:space="preserve">The goal of the data collection process is to get enough images to train a reliable </w:t>
      </w:r>
      <w:r w:rsidR="00CD0132">
        <w:t>deep neural network to predict the shape of a given object.</w:t>
      </w:r>
    </w:p>
    <w:p w14:paraId="7912EC34" w14:textId="7DB7E01F" w:rsidR="006D5BC7" w:rsidRPr="005E4033" w:rsidRDefault="00A312BA" w:rsidP="00A312BA">
      <w:pPr>
        <w:ind w:left="720"/>
      </w:pPr>
      <w:r>
        <w:t xml:space="preserve">Note: </w:t>
      </w:r>
      <w:r w:rsidR="002116AD">
        <w:t xml:space="preserve">For the most part, we followed the </w:t>
      </w:r>
      <w:hyperlink r:id="rId15" w:history="1">
        <w:r w:rsidR="002116AD" w:rsidRPr="00495335">
          <w:rPr>
            <w:rStyle w:val="Hyperlink"/>
          </w:rPr>
          <w:t>tut</w:t>
        </w:r>
        <w:r w:rsidR="002B42EA" w:rsidRPr="00495335">
          <w:rPr>
            <w:rStyle w:val="Hyperlink"/>
          </w:rPr>
          <w:t>orial</w:t>
        </w:r>
      </w:hyperlink>
      <w:r w:rsidR="002B42EA">
        <w:t xml:space="preserve"> by </w:t>
      </w:r>
      <w:r w:rsidR="002B42EA" w:rsidRPr="00495335">
        <w:rPr>
          <w:i/>
          <w:iCs/>
        </w:rPr>
        <w:t xml:space="preserve">Adrian </w:t>
      </w:r>
      <w:proofErr w:type="spellStart"/>
      <w:r w:rsidR="002B42EA" w:rsidRPr="00495335">
        <w:rPr>
          <w:i/>
          <w:iCs/>
        </w:rPr>
        <w:t>Rosebrock</w:t>
      </w:r>
      <w:proofErr w:type="spellEnd"/>
      <w:r>
        <w:t>.</w:t>
      </w:r>
      <w:r w:rsidR="005E4033">
        <w:t xml:space="preserve"> </w:t>
      </w:r>
    </w:p>
    <w:p w14:paraId="45A01A48" w14:textId="6DFE2745" w:rsidR="00DC39F1" w:rsidRDefault="00DC39F1" w:rsidP="00DC39F1">
      <w:r>
        <w:t>This was split into the following processes:</w:t>
      </w:r>
    </w:p>
    <w:p w14:paraId="026E9BD5" w14:textId="2E76C74A" w:rsidR="00DC39F1" w:rsidRDefault="00C66F96" w:rsidP="006D5BC7">
      <w:pPr>
        <w:pStyle w:val="ListParagraph"/>
        <w:numPr>
          <w:ilvl w:val="0"/>
          <w:numId w:val="7"/>
        </w:numPr>
      </w:pPr>
      <w:r w:rsidRPr="00C66F96">
        <w:rPr>
          <w:b/>
          <w:bCs/>
        </w:rPr>
        <w:t>Image Search</w:t>
      </w:r>
      <w:r>
        <w:t xml:space="preserve">: </w:t>
      </w:r>
      <w:r w:rsidR="00302091">
        <w:t>Searching for the image on Google Images.</w:t>
      </w:r>
    </w:p>
    <w:p w14:paraId="4B79170C" w14:textId="4D5EEA8C" w:rsidR="00302091" w:rsidRDefault="00C66F96" w:rsidP="006D5BC7">
      <w:pPr>
        <w:pStyle w:val="ListParagraph"/>
        <w:numPr>
          <w:ilvl w:val="0"/>
          <w:numId w:val="7"/>
        </w:numPr>
      </w:pPr>
      <w:r w:rsidRPr="00C66F96">
        <w:rPr>
          <w:b/>
          <w:bCs/>
        </w:rPr>
        <w:t>Save URLs (JavaScript)</w:t>
      </w:r>
      <w:r>
        <w:t xml:space="preserve">: </w:t>
      </w:r>
      <w:r w:rsidR="00B572DF">
        <w:t>Saving the list of URLs of the images to a .txt file using JavaScript Console on Google Chrome.</w:t>
      </w:r>
    </w:p>
    <w:p w14:paraId="5CDF9A18" w14:textId="34E83D14" w:rsidR="00B572DF" w:rsidRDefault="00495335" w:rsidP="006D5BC7">
      <w:pPr>
        <w:pStyle w:val="ListParagraph"/>
        <w:numPr>
          <w:ilvl w:val="0"/>
          <w:numId w:val="7"/>
        </w:numPr>
      </w:pPr>
      <w:r w:rsidRPr="006B4EBB">
        <w:rPr>
          <w:b/>
          <w:bCs/>
        </w:rPr>
        <w:t>Download Images</w:t>
      </w:r>
      <w:r w:rsidR="006B4EBB" w:rsidRPr="006B4EBB">
        <w:rPr>
          <w:b/>
          <w:bCs/>
        </w:rPr>
        <w:t xml:space="preserve"> (Python)</w:t>
      </w:r>
      <w:r w:rsidR="006B4EBB">
        <w:t>:</w:t>
      </w:r>
      <w:r>
        <w:t xml:space="preserve"> </w:t>
      </w:r>
      <w:r w:rsidR="00D91514">
        <w:t>Accessing the .txt files in a Python Environment</w:t>
      </w:r>
      <w:r w:rsidR="00C04DDA">
        <w:t xml:space="preserve"> and downloading the images using the `requests` python package.</w:t>
      </w:r>
      <w:r w:rsidR="009950C3">
        <w:t xml:space="preserve"> Use `</w:t>
      </w:r>
      <w:proofErr w:type="spellStart"/>
      <w:r w:rsidR="009950C3">
        <w:t>uuid</w:t>
      </w:r>
      <w:proofErr w:type="spellEnd"/>
      <w:r w:rsidR="009950C3">
        <w:t>` to give each image a unique ID.</w:t>
      </w:r>
    </w:p>
    <w:p w14:paraId="50BEE283" w14:textId="1AD34DA7" w:rsidR="009950C3" w:rsidRDefault="006B4EBB" w:rsidP="006D5BC7">
      <w:pPr>
        <w:pStyle w:val="ListParagraph"/>
        <w:numPr>
          <w:ilvl w:val="0"/>
          <w:numId w:val="7"/>
        </w:numPr>
      </w:pPr>
      <w:r w:rsidRPr="006B4EBB">
        <w:rPr>
          <w:b/>
          <w:bCs/>
        </w:rPr>
        <w:t>Image Verification</w:t>
      </w:r>
      <w:r>
        <w:t xml:space="preserve">: </w:t>
      </w:r>
      <w:r w:rsidR="00AF3F3E">
        <w:t>After downloading all available images, verify the downloaded image files.</w:t>
      </w:r>
      <w:r w:rsidR="0043421E">
        <w:t xml:space="preserve"> The verification process opens the image </w:t>
      </w:r>
      <w:r w:rsidR="00590E11">
        <w:t>using `</w:t>
      </w:r>
      <w:proofErr w:type="spellStart"/>
      <w:r w:rsidR="00590E11">
        <w:t>opencv`s</w:t>
      </w:r>
      <w:proofErr w:type="spellEnd"/>
      <w:r w:rsidR="00590E11">
        <w:t xml:space="preserve"> </w:t>
      </w:r>
      <w:r w:rsidR="0013149B">
        <w:t>open image method</w:t>
      </w:r>
      <w:r w:rsidR="00524B7B">
        <w:t xml:space="preserve">, if the image does not open, it is </w:t>
      </w:r>
      <w:r w:rsidR="00524B7B" w:rsidRPr="00524B7B">
        <w:rPr>
          <w:b/>
          <w:bCs/>
        </w:rPr>
        <w:t>marked corrupt and deleted</w:t>
      </w:r>
      <w:r w:rsidR="0013149B">
        <w:t>.</w:t>
      </w:r>
    </w:p>
    <w:p w14:paraId="6F1A083F" w14:textId="717907F4" w:rsidR="001809BF" w:rsidRDefault="00686DAD" w:rsidP="006D5BC7">
      <w:pPr>
        <w:pStyle w:val="ListParagraph"/>
        <w:numPr>
          <w:ilvl w:val="0"/>
          <w:numId w:val="7"/>
        </w:numPr>
      </w:pPr>
      <w:r w:rsidRPr="00686DAD">
        <w:rPr>
          <w:b/>
          <w:bCs/>
        </w:rPr>
        <w:t>M</w:t>
      </w:r>
      <w:r w:rsidR="00771E2D" w:rsidRPr="00686DAD">
        <w:rPr>
          <w:b/>
          <w:bCs/>
        </w:rPr>
        <w:t>anual check</w:t>
      </w:r>
      <w:r>
        <w:t>: Visual verification by human</w:t>
      </w:r>
      <w:r w:rsidR="00771E2D">
        <w:t xml:space="preserve"> of the images is carried out, where irrelevant images are deleted. NOTE: Due to the number of images we gathered </w:t>
      </w:r>
      <w:r w:rsidR="00EF4E7A">
        <w:t xml:space="preserve">(about </w:t>
      </w:r>
      <w:r w:rsidR="00F20629">
        <w:t>28</w:t>
      </w:r>
      <w:r w:rsidR="00EF4E7A">
        <w:t>00)</w:t>
      </w:r>
      <w:r w:rsidR="001E2C44">
        <w:t>, we were not able to go through all the images</w:t>
      </w:r>
      <w:r w:rsidR="000604DF">
        <w:t xml:space="preserve"> – hence the performance of the model can be </w:t>
      </w:r>
      <w:r w:rsidR="002A41F0">
        <w:t>easily improved by focusing more on cleaning the dataset.</w:t>
      </w:r>
    </w:p>
    <w:p w14:paraId="15080AD6" w14:textId="5FC2E8BF" w:rsidR="00524B7B" w:rsidRDefault="00ED4223" w:rsidP="00EF4E7A">
      <w:pPr>
        <w:ind w:left="0"/>
      </w:pPr>
      <w:r>
        <w:rPr>
          <w:noProof/>
        </w:rPr>
        <w:lastRenderedPageBreak/>
        <mc:AlternateContent>
          <mc:Choice Requires="wps">
            <w:drawing>
              <wp:anchor distT="0" distB="0" distL="114300" distR="114300" simplePos="0" relativeHeight="251675648" behindDoc="0" locked="0" layoutInCell="1" allowOverlap="1" wp14:anchorId="5367E15E" wp14:editId="291A8E91">
                <wp:simplePos x="0" y="0"/>
                <wp:positionH relativeFrom="column">
                  <wp:posOffset>0</wp:posOffset>
                </wp:positionH>
                <wp:positionV relativeFrom="paragraph">
                  <wp:posOffset>2352675</wp:posOffset>
                </wp:positionV>
                <wp:extent cx="5486400" cy="635"/>
                <wp:effectExtent l="0" t="0" r="0" b="12065"/>
                <wp:wrapTopAndBottom/>
                <wp:docPr id="14" name="Text Box 14"/>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wps:spPr>
                      <wps:txbx>
                        <w:txbxContent>
                          <w:p w14:paraId="3F1BB621" w14:textId="189B9462" w:rsidR="00ED4223" w:rsidRPr="00426410" w:rsidRDefault="00ED4223" w:rsidP="00ED4223">
                            <w:pPr>
                              <w:pStyle w:val="Caption"/>
                              <w:rPr>
                                <w:noProof/>
                                <w:szCs w:val="22"/>
                              </w:rPr>
                            </w:pPr>
                            <w:r>
                              <w:t xml:space="preserve">Figure </w:t>
                            </w:r>
                            <w:r>
                              <w:fldChar w:fldCharType="begin"/>
                            </w:r>
                            <w:r>
                              <w:instrText xml:space="preserve"> SEQ Figure \* ARABIC </w:instrText>
                            </w:r>
                            <w:r>
                              <w:fldChar w:fldCharType="separate"/>
                            </w:r>
                            <w:r>
                              <w:rPr>
                                <w:noProof/>
                              </w:rPr>
                              <w:t>5</w:t>
                            </w:r>
                            <w:r>
                              <w:fldChar w:fldCharType="end"/>
                            </w:r>
                            <w:r>
                              <w:t>: Total # of Training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7E15E" id="Text Box 14" o:spid="_x0000_s1039" type="#_x0000_t202" style="position:absolute;left:0;text-align:left;margin-left:0;margin-top:185.25pt;width:6in;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" stroked="f">
                <v:textbox style="mso-fit-shape-to-text:t" inset="0,0,0,0">
                  <w:txbxContent>
                    <w:p w14:paraId="3F1BB621" w14:textId="189B9462" w:rsidR="00ED4223" w:rsidRPr="00426410" w:rsidRDefault="00ED4223" w:rsidP="00ED4223">
                      <w:pPr>
                        <w:pStyle w:val="Caption"/>
                        <w:rPr>
                          <w:noProof/>
                          <w:szCs w:val="22"/>
                        </w:rPr>
                      </w:pPr>
                      <w:r>
                        <w:t xml:space="preserve">Figure </w:t>
                      </w:r>
                      <w:r>
                        <w:fldChar w:fldCharType="begin"/>
                      </w:r>
                      <w:r>
                        <w:instrText xml:space="preserve"> SEQ Figure \* ARABIC </w:instrText>
                      </w:r>
                      <w:r>
                        <w:fldChar w:fldCharType="separate"/>
                      </w:r>
                      <w:r>
                        <w:rPr>
                          <w:noProof/>
                        </w:rPr>
                        <w:t>5</w:t>
                      </w:r>
                      <w:r>
                        <w:fldChar w:fldCharType="end"/>
                      </w:r>
                      <w:r>
                        <w:t>: Total # of Training images</w:t>
                      </w:r>
                    </w:p>
                  </w:txbxContent>
                </v:textbox>
                <w10:wrap type="topAndBottom"/>
              </v:shape>
            </w:pict>
          </mc:Fallback>
        </mc:AlternateContent>
      </w:r>
      <w:r w:rsidR="001809BF">
        <w:rPr>
          <w:noProof/>
        </w:rPr>
        <w:drawing>
          <wp:anchor distT="0" distB="0" distL="114300" distR="114300" simplePos="0" relativeHeight="251673600" behindDoc="0" locked="0" layoutInCell="1" allowOverlap="1" wp14:anchorId="6867D15B" wp14:editId="18ADD45B">
            <wp:simplePos x="0" y="0"/>
            <wp:positionH relativeFrom="margin">
              <wp:align>center</wp:align>
            </wp:positionH>
            <wp:positionV relativeFrom="paragraph">
              <wp:posOffset>0</wp:posOffset>
            </wp:positionV>
            <wp:extent cx="5486400" cy="2295525"/>
            <wp:effectExtent l="0" t="0" r="0" b="3175"/>
            <wp:wrapTopAndBottom/>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486400" cy="2295525"/>
                    </a:xfrm>
                    <a:prstGeom prst="rect">
                      <a:avLst/>
                    </a:prstGeom>
                  </pic:spPr>
                </pic:pic>
              </a:graphicData>
            </a:graphic>
            <wp14:sizeRelH relativeFrom="page">
              <wp14:pctWidth>0</wp14:pctWidth>
            </wp14:sizeRelH>
            <wp14:sizeRelV relativeFrom="page">
              <wp14:pctHeight>0</wp14:pctHeight>
            </wp14:sizeRelV>
          </wp:anchor>
        </w:drawing>
      </w:r>
    </w:p>
    <w:p w14:paraId="50A4CF2D" w14:textId="069B9252" w:rsidR="00000CF4" w:rsidRDefault="00040770" w:rsidP="00040770">
      <w:r>
        <w:t xml:space="preserve">All the steps </w:t>
      </w:r>
      <w:r w:rsidR="00811A02">
        <w:t xml:space="preserve">above </w:t>
      </w:r>
      <w:r>
        <w:t xml:space="preserve">are coded into functions for ease of </w:t>
      </w:r>
      <w:r w:rsidR="00D446B3">
        <w:t>understanding and modular use-case. This is due to the PEP8 standard of python we are following</w:t>
      </w:r>
      <w:r w:rsidR="00C02F25">
        <w:t xml:space="preserve"> throughout this project.</w:t>
      </w:r>
      <w:r w:rsidR="00D446B3">
        <w:t xml:space="preserve"> </w:t>
      </w:r>
    </w:p>
    <w:p w14:paraId="1948FDC0" w14:textId="77777777" w:rsidR="00000CF4" w:rsidRDefault="00000CF4">
      <w:pPr>
        <w:jc w:val="left"/>
      </w:pPr>
      <w:r>
        <w:br w:type="page"/>
      </w:r>
    </w:p>
    <w:p w14:paraId="39750C5D" w14:textId="3942B19F" w:rsidR="00893E69" w:rsidRDefault="00893E69" w:rsidP="00811A02">
      <w:pPr>
        <w:pStyle w:val="Heading2"/>
      </w:pPr>
      <w:bookmarkStart w:id="13" w:name="_Toc100872078"/>
      <w:r>
        <w:lastRenderedPageBreak/>
        <w:t>Model Training</w:t>
      </w:r>
      <w:r w:rsidR="00811A02">
        <w:t xml:space="preserve"> and Evaluation</w:t>
      </w:r>
      <w:bookmarkEnd w:id="13"/>
    </w:p>
    <w:p w14:paraId="7CC0CD61" w14:textId="1049FA4C" w:rsidR="0011505B" w:rsidRDefault="0011505B" w:rsidP="0011505B">
      <w:r>
        <w:t xml:space="preserve">We used Vgg16 model for training the images as shown in Figure 6 due to </w:t>
      </w:r>
      <w:r w:rsidR="00075591">
        <w:t>its</w:t>
      </w:r>
      <w:r>
        <w:t xml:space="preserve"> deep extraction of image features. And mostly we used only two shapes – Circle, &amp; Square to check whether the model works properly or not. So Binary </w:t>
      </w:r>
      <w:r w:rsidR="00075591">
        <w:t>Cross entropy</w:t>
      </w:r>
      <w:r>
        <w:t xml:space="preserve"> loss function is </w:t>
      </w:r>
      <w:r w:rsidR="00075591">
        <w:t>used,</w:t>
      </w:r>
      <w:r>
        <w:t xml:space="preserve"> and we are using ADAM optimizer so that it reaches minimum value of Loss.   </w:t>
      </w:r>
    </w:p>
    <w:p w14:paraId="0B940B10" w14:textId="77777777" w:rsidR="0011505B" w:rsidRDefault="0011505B" w:rsidP="0011505B">
      <w:pPr>
        <w:jc w:val="center"/>
      </w:pPr>
      <w:r>
        <w:rPr>
          <w:noProof/>
          <w:lang w:val="en-IN" w:eastAsia="en-IN"/>
        </w:rPr>
        <w:drawing>
          <wp:inline distT="0" distB="0" distL="0" distR="0" wp14:anchorId="66A44324" wp14:editId="46B0A474">
            <wp:extent cx="4430868" cy="2533390"/>
            <wp:effectExtent l="0" t="0" r="8255" b="63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17"/>
                    <a:stretch>
                      <a:fillRect/>
                    </a:stretch>
                  </pic:blipFill>
                  <pic:spPr>
                    <a:xfrm>
                      <a:off x="0" y="0"/>
                      <a:ext cx="4461882" cy="2551123"/>
                    </a:xfrm>
                    <a:prstGeom prst="rect">
                      <a:avLst/>
                    </a:prstGeom>
                  </pic:spPr>
                </pic:pic>
              </a:graphicData>
            </a:graphic>
          </wp:inline>
        </w:drawing>
      </w:r>
    </w:p>
    <w:p w14:paraId="49790C00" w14:textId="77777777" w:rsidR="0011505B" w:rsidRDefault="0011505B" w:rsidP="0011505B">
      <w:pPr>
        <w:jc w:val="center"/>
      </w:pPr>
      <w:r>
        <w:t xml:space="preserve">Figure </w:t>
      </w:r>
      <w:r>
        <w:rPr>
          <w:noProof/>
        </w:rPr>
        <w:t>6</w:t>
      </w:r>
      <w:r>
        <w:t>: VGG16 Model</w:t>
      </w:r>
    </w:p>
    <w:p w14:paraId="43CE35C4" w14:textId="30E3C9A3" w:rsidR="0011505B" w:rsidRDefault="0011505B" w:rsidP="0011505B">
      <w:r>
        <w:t xml:space="preserve">Like one of our </w:t>
      </w:r>
      <w:r w:rsidR="00075591">
        <w:t>teammates</w:t>
      </w:r>
      <w:r>
        <w:t>, I (</w:t>
      </w:r>
      <w:proofErr w:type="spellStart"/>
      <w:r>
        <w:t>Bharathwaj</w:t>
      </w:r>
      <w:proofErr w:type="spellEnd"/>
      <w:r>
        <w:t xml:space="preserve">) download images from google due to less </w:t>
      </w:r>
      <w:proofErr w:type="gramStart"/>
      <w:r>
        <w:t>amount</w:t>
      </w:r>
      <w:proofErr w:type="gramEnd"/>
      <w:r>
        <w:t xml:space="preserve"> of datasets for shape classifications when compared to object datasets. </w:t>
      </w:r>
    </w:p>
    <w:p w14:paraId="58F16AE8" w14:textId="77777777" w:rsidR="0011505B" w:rsidRDefault="0011505B" w:rsidP="0011505B"/>
    <w:p w14:paraId="409F23CB" w14:textId="77777777" w:rsidR="0011505B" w:rsidRDefault="0011505B" w:rsidP="0011505B">
      <w:pPr>
        <w:jc w:val="center"/>
      </w:pPr>
      <w:r>
        <w:rPr>
          <w:noProof/>
          <w:lang w:val="en-IN" w:eastAsia="en-IN"/>
        </w:rPr>
        <w:lastRenderedPageBreak/>
        <w:drawing>
          <wp:inline distT="0" distB="0" distL="0" distR="0" wp14:anchorId="01A1D0F5" wp14:editId="37DA002D">
            <wp:extent cx="5243513" cy="2967683"/>
            <wp:effectExtent l="0" t="0" r="0" b="4445"/>
            <wp:docPr id="17" name="Picture 1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 PowerPoint&#10;&#10;Description automatically generated"/>
                    <pic:cNvPicPr/>
                  </pic:nvPicPr>
                  <pic:blipFill>
                    <a:blip r:embed="rId18"/>
                    <a:stretch>
                      <a:fillRect/>
                    </a:stretch>
                  </pic:blipFill>
                  <pic:spPr>
                    <a:xfrm>
                      <a:off x="0" y="0"/>
                      <a:ext cx="5247072" cy="2969697"/>
                    </a:xfrm>
                    <a:prstGeom prst="rect">
                      <a:avLst/>
                    </a:prstGeom>
                  </pic:spPr>
                </pic:pic>
              </a:graphicData>
            </a:graphic>
          </wp:inline>
        </w:drawing>
      </w:r>
    </w:p>
    <w:p w14:paraId="342CF099" w14:textId="77777777" w:rsidR="0011505B" w:rsidRDefault="0011505B" w:rsidP="0011505B">
      <w:pPr>
        <w:jc w:val="center"/>
      </w:pPr>
      <w:r>
        <w:t xml:space="preserve">Figure </w:t>
      </w:r>
      <w:r>
        <w:rPr>
          <w:noProof/>
        </w:rPr>
        <w:t>7</w:t>
      </w:r>
      <w:r>
        <w:t>: Square Images</w:t>
      </w:r>
    </w:p>
    <w:p w14:paraId="3B16ECDB" w14:textId="77777777" w:rsidR="0011505B" w:rsidRDefault="0011505B" w:rsidP="0011505B">
      <w:pPr>
        <w:jc w:val="center"/>
      </w:pPr>
    </w:p>
    <w:p w14:paraId="79896E23" w14:textId="77777777" w:rsidR="0011505B" w:rsidRDefault="0011505B" w:rsidP="0011505B">
      <w:pPr>
        <w:jc w:val="center"/>
      </w:pPr>
      <w:r>
        <w:rPr>
          <w:noProof/>
          <w:lang w:val="en-IN" w:eastAsia="en-IN"/>
        </w:rPr>
        <w:drawing>
          <wp:inline distT="0" distB="0" distL="0" distR="0" wp14:anchorId="41458887" wp14:editId="2393819B">
            <wp:extent cx="5486400" cy="305371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19"/>
                    <a:stretch>
                      <a:fillRect/>
                    </a:stretch>
                  </pic:blipFill>
                  <pic:spPr>
                    <a:xfrm>
                      <a:off x="0" y="0"/>
                      <a:ext cx="5486400" cy="3053715"/>
                    </a:xfrm>
                    <a:prstGeom prst="rect">
                      <a:avLst/>
                    </a:prstGeom>
                  </pic:spPr>
                </pic:pic>
              </a:graphicData>
            </a:graphic>
          </wp:inline>
        </w:drawing>
      </w:r>
    </w:p>
    <w:p w14:paraId="28533A17" w14:textId="77777777" w:rsidR="0011505B" w:rsidRDefault="0011505B" w:rsidP="0011505B">
      <w:pPr>
        <w:jc w:val="center"/>
      </w:pPr>
      <w:r>
        <w:t xml:space="preserve">Figure </w:t>
      </w:r>
      <w:r>
        <w:rPr>
          <w:noProof/>
        </w:rPr>
        <w:t>8</w:t>
      </w:r>
      <w:r>
        <w:t>: Circle Images</w:t>
      </w:r>
    </w:p>
    <w:p w14:paraId="1BE8441F" w14:textId="77777777" w:rsidR="0011505B" w:rsidRDefault="0011505B" w:rsidP="0011505B">
      <w:pPr>
        <w:jc w:val="center"/>
      </w:pPr>
    </w:p>
    <w:p w14:paraId="388A22D8" w14:textId="048150D9" w:rsidR="0011505B" w:rsidRDefault="0011505B" w:rsidP="0011505B">
      <w:r>
        <w:t xml:space="preserve">From google, 37 images were collected for both Circle and Square. </w:t>
      </w:r>
      <w:r w:rsidR="00075591">
        <w:t>All</w:t>
      </w:r>
      <w:r>
        <w:t xml:space="preserve"> circle images were augmented in such that they are rotated of about 15 </w:t>
      </w:r>
      <w:proofErr w:type="gramStart"/>
      <w:r>
        <w:t>degree</w:t>
      </w:r>
      <w:proofErr w:type="gramEnd"/>
      <w:r>
        <w:t xml:space="preserve">, zoom range of about 0.1 and so on which is shown in Figure below </w:t>
      </w:r>
    </w:p>
    <w:p w14:paraId="26677A2F" w14:textId="77777777" w:rsidR="0011505B" w:rsidRDefault="0011505B" w:rsidP="0011505B">
      <w:r>
        <w:rPr>
          <w:noProof/>
          <w:lang w:val="en-IN" w:eastAsia="en-IN"/>
        </w:rPr>
        <w:lastRenderedPageBreak/>
        <w:drawing>
          <wp:inline distT="0" distB="0" distL="0" distR="0" wp14:anchorId="6CDFD3A0" wp14:editId="61C6836E">
            <wp:extent cx="5486400" cy="2376805"/>
            <wp:effectExtent l="0" t="0" r="0" b="4445"/>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0"/>
                    <a:stretch>
                      <a:fillRect/>
                    </a:stretch>
                  </pic:blipFill>
                  <pic:spPr>
                    <a:xfrm>
                      <a:off x="0" y="0"/>
                      <a:ext cx="5486400" cy="2376805"/>
                    </a:xfrm>
                    <a:prstGeom prst="rect">
                      <a:avLst/>
                    </a:prstGeom>
                  </pic:spPr>
                </pic:pic>
              </a:graphicData>
            </a:graphic>
          </wp:inline>
        </w:drawing>
      </w:r>
      <w:r>
        <w:t xml:space="preserve"> </w:t>
      </w:r>
    </w:p>
    <w:p w14:paraId="6AC71C03" w14:textId="77777777" w:rsidR="0011505B" w:rsidRDefault="0011505B" w:rsidP="0011505B">
      <w:pPr>
        <w:jc w:val="center"/>
      </w:pPr>
      <w:r>
        <w:t xml:space="preserve">Figure </w:t>
      </w:r>
      <w:r>
        <w:rPr>
          <w:noProof/>
        </w:rPr>
        <w:t>8</w:t>
      </w:r>
      <w:r>
        <w:t xml:space="preserve">: Circle Image Generation </w:t>
      </w:r>
    </w:p>
    <w:p w14:paraId="738A8F1B" w14:textId="77777777" w:rsidR="0011505B" w:rsidRDefault="0011505B" w:rsidP="0011505B">
      <w:r>
        <w:t xml:space="preserve">Same followed for </w:t>
      </w:r>
      <w:proofErr w:type="gramStart"/>
      <w:r>
        <w:t>Square</w:t>
      </w:r>
      <w:proofErr w:type="gramEnd"/>
      <w:r>
        <w:t xml:space="preserve"> shape also </w:t>
      </w:r>
    </w:p>
    <w:p w14:paraId="25A0EDEE" w14:textId="77777777" w:rsidR="0011505B" w:rsidRDefault="0011505B" w:rsidP="0011505B">
      <w:r>
        <w:rPr>
          <w:noProof/>
          <w:lang w:val="en-IN" w:eastAsia="en-IN"/>
        </w:rPr>
        <w:drawing>
          <wp:inline distT="0" distB="0" distL="0" distR="0" wp14:anchorId="17ACF8CB" wp14:editId="61D13173">
            <wp:extent cx="5486400" cy="1947545"/>
            <wp:effectExtent l="0" t="0" r="0" b="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1"/>
                    <a:stretch>
                      <a:fillRect/>
                    </a:stretch>
                  </pic:blipFill>
                  <pic:spPr>
                    <a:xfrm>
                      <a:off x="0" y="0"/>
                      <a:ext cx="5486400" cy="1947545"/>
                    </a:xfrm>
                    <a:prstGeom prst="rect">
                      <a:avLst/>
                    </a:prstGeom>
                  </pic:spPr>
                </pic:pic>
              </a:graphicData>
            </a:graphic>
          </wp:inline>
        </w:drawing>
      </w:r>
    </w:p>
    <w:p w14:paraId="29D48553" w14:textId="77777777" w:rsidR="0011505B" w:rsidRDefault="0011505B" w:rsidP="0011505B">
      <w:pPr>
        <w:jc w:val="center"/>
      </w:pPr>
      <w:r>
        <w:t xml:space="preserve">Figure </w:t>
      </w:r>
      <w:r>
        <w:rPr>
          <w:noProof/>
        </w:rPr>
        <w:t>9</w:t>
      </w:r>
      <w:r>
        <w:t>: Square Image Generation</w:t>
      </w:r>
    </w:p>
    <w:p w14:paraId="590B8E07" w14:textId="77777777" w:rsidR="0011505B" w:rsidRDefault="0011505B" w:rsidP="0011505B">
      <w:r>
        <w:t>These steps resulted in increase in quantity of images in dataset as shown below…………….</w:t>
      </w:r>
    </w:p>
    <w:p w14:paraId="2B548A52" w14:textId="77777777" w:rsidR="0011505B" w:rsidRDefault="0011505B" w:rsidP="0011505B">
      <w:r>
        <w:rPr>
          <w:noProof/>
          <w:lang w:val="en-IN" w:eastAsia="en-IN"/>
        </w:rPr>
        <w:drawing>
          <wp:inline distT="0" distB="0" distL="0" distR="0" wp14:anchorId="31630157" wp14:editId="3E37240C">
            <wp:extent cx="5486400" cy="1781810"/>
            <wp:effectExtent l="0" t="0" r="0" b="8890"/>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2"/>
                    <a:stretch>
                      <a:fillRect/>
                    </a:stretch>
                  </pic:blipFill>
                  <pic:spPr>
                    <a:xfrm>
                      <a:off x="0" y="0"/>
                      <a:ext cx="5486400" cy="1781810"/>
                    </a:xfrm>
                    <a:prstGeom prst="rect">
                      <a:avLst/>
                    </a:prstGeom>
                  </pic:spPr>
                </pic:pic>
              </a:graphicData>
            </a:graphic>
          </wp:inline>
        </w:drawing>
      </w:r>
    </w:p>
    <w:p w14:paraId="654B3538" w14:textId="77777777" w:rsidR="0011505B" w:rsidRDefault="0011505B" w:rsidP="0011505B">
      <w:pPr>
        <w:jc w:val="center"/>
      </w:pPr>
      <w:r>
        <w:t xml:space="preserve">Figure </w:t>
      </w:r>
      <w:r>
        <w:rPr>
          <w:noProof/>
        </w:rPr>
        <w:t>10</w:t>
      </w:r>
      <w:r>
        <w:t>: No of images after Data Augmentation</w:t>
      </w:r>
    </w:p>
    <w:p w14:paraId="11457F7C" w14:textId="77777777" w:rsidR="0011505B" w:rsidRDefault="0011505B" w:rsidP="0011505B">
      <w:r>
        <w:lastRenderedPageBreak/>
        <w:t xml:space="preserve">……………and using Learning rate of about 0.001 for Adam Optimizer, Sigmoid Activation function, Batch size of 32 and Epoch of 50, we obtained an accuracy of about 61.345% in training set and 61.280% in validation set. </w:t>
      </w:r>
    </w:p>
    <w:p w14:paraId="32387F3B" w14:textId="77777777" w:rsidR="0011505B" w:rsidRDefault="0011505B" w:rsidP="0011505B">
      <w:r>
        <w:rPr>
          <w:noProof/>
          <w:lang w:val="en-IN" w:eastAsia="en-IN"/>
        </w:rPr>
        <w:drawing>
          <wp:inline distT="0" distB="0" distL="0" distR="0" wp14:anchorId="646EB819" wp14:editId="06998BD3">
            <wp:extent cx="5486400" cy="1720215"/>
            <wp:effectExtent l="0" t="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3"/>
                    <a:stretch>
                      <a:fillRect/>
                    </a:stretch>
                  </pic:blipFill>
                  <pic:spPr>
                    <a:xfrm>
                      <a:off x="0" y="0"/>
                      <a:ext cx="5486400" cy="1720215"/>
                    </a:xfrm>
                    <a:prstGeom prst="rect">
                      <a:avLst/>
                    </a:prstGeom>
                  </pic:spPr>
                </pic:pic>
              </a:graphicData>
            </a:graphic>
          </wp:inline>
        </w:drawing>
      </w:r>
    </w:p>
    <w:p w14:paraId="3C75C357" w14:textId="77777777" w:rsidR="0011505B" w:rsidRDefault="0011505B" w:rsidP="0011505B">
      <w:pPr>
        <w:jc w:val="center"/>
      </w:pPr>
      <w:r>
        <w:t xml:space="preserve">Figure </w:t>
      </w:r>
      <w:r>
        <w:rPr>
          <w:noProof/>
        </w:rPr>
        <w:t>11</w:t>
      </w:r>
      <w:r>
        <w:t>: Accuracy of the model</w:t>
      </w:r>
    </w:p>
    <w:p w14:paraId="0CD3B055" w14:textId="77777777" w:rsidR="0011505B" w:rsidRDefault="0011505B" w:rsidP="0011505B">
      <w:pPr>
        <w:jc w:val="center"/>
      </w:pPr>
    </w:p>
    <w:p w14:paraId="3D54E422" w14:textId="5D5AEBC3" w:rsidR="0011505B" w:rsidRDefault="0011505B" w:rsidP="0011505B">
      <w:r>
        <w:t>As already stated, lack of accuracy is due to lack of images and lack of data cleaning. Along with this, Epoch values &amp; learning rate variation also plays a major role.</w:t>
      </w:r>
    </w:p>
    <w:p w14:paraId="7C8F873C" w14:textId="570786C5" w:rsidR="00000CF4" w:rsidRDefault="00000CF4" w:rsidP="00000CF4">
      <w:pPr>
        <w:pStyle w:val="Heading1"/>
        <w:numPr>
          <w:ilvl w:val="0"/>
          <w:numId w:val="0"/>
        </w:numPr>
        <w:ind w:left="360" w:hanging="360"/>
      </w:pPr>
    </w:p>
    <w:p w14:paraId="56CA0AB5" w14:textId="77777777" w:rsidR="00000CF4" w:rsidRDefault="00000CF4">
      <w:pPr>
        <w:jc w:val="left"/>
        <w:rPr>
          <w:rFonts w:asciiTheme="majorHAnsi" w:hAnsiTheme="majorHAnsi" w:cs="Times New Roman (Body CS)"/>
          <w:b/>
          <w:color w:val="2E2E2E" w:themeColor="accent2"/>
          <w:spacing w:val="14"/>
          <w:sz w:val="32"/>
          <w:szCs w:val="26"/>
        </w:rPr>
      </w:pPr>
      <w:r>
        <w:br w:type="page"/>
      </w:r>
    </w:p>
    <w:p w14:paraId="2BC12583" w14:textId="4111583B" w:rsidR="00811A02" w:rsidRDefault="00811A02" w:rsidP="00000CF4">
      <w:pPr>
        <w:pStyle w:val="Heading2"/>
      </w:pPr>
      <w:bookmarkStart w:id="14" w:name="_Toc100872079"/>
      <w:r>
        <w:lastRenderedPageBreak/>
        <w:t>Model Deployment</w:t>
      </w:r>
      <w:bookmarkEnd w:id="14"/>
    </w:p>
    <w:p w14:paraId="6D6810D8" w14:textId="77777777" w:rsidR="00962E53" w:rsidRDefault="00D60A04" w:rsidP="00811A02">
      <w:pPr>
        <w:pStyle w:val="Heading3"/>
      </w:pPr>
      <w:bookmarkStart w:id="15" w:name="_Toc100872080"/>
      <w:r>
        <w:t>Flask Backend</w:t>
      </w:r>
      <w:bookmarkEnd w:id="15"/>
    </w:p>
    <w:p w14:paraId="583674C5" w14:textId="2C161062" w:rsidR="00811A02" w:rsidRDefault="00D60A04" w:rsidP="00962E53">
      <w:r>
        <w:t xml:space="preserve">Pre-processes the image provided by the user, loads the </w:t>
      </w:r>
      <w:r w:rsidR="00000CF4">
        <w:t>model,</w:t>
      </w:r>
      <w:r w:rsidR="00FD2115">
        <w:t xml:space="preserve"> and returns the model’s prediction.</w:t>
      </w:r>
    </w:p>
    <w:p w14:paraId="3746E597" w14:textId="737D3B7F" w:rsidR="00962E53" w:rsidRDefault="00D60A04" w:rsidP="00811A02">
      <w:pPr>
        <w:pStyle w:val="Heading3"/>
      </w:pPr>
      <w:bookmarkStart w:id="16" w:name="_Toc100872081"/>
      <w:r>
        <w:t>HTML/CSS Frontend</w:t>
      </w:r>
      <w:bookmarkEnd w:id="16"/>
    </w:p>
    <w:p w14:paraId="7C373C22" w14:textId="418C1D25" w:rsidR="00D60A04" w:rsidRDefault="00D62DC7" w:rsidP="00962E53">
      <w:r>
        <w:t>Creates the webpage</w:t>
      </w:r>
      <w:r w:rsidR="002D7A8B">
        <w:t xml:space="preserve">, </w:t>
      </w:r>
      <w:r>
        <w:t>manage</w:t>
      </w:r>
      <w:r w:rsidR="002D7A8B">
        <w:t>s</w:t>
      </w:r>
      <w:r>
        <w:t xml:space="preserve"> the </w:t>
      </w:r>
      <w:r w:rsidR="00871ABB">
        <w:t xml:space="preserve">data transfer </w:t>
      </w:r>
      <w:r w:rsidR="00CE6414">
        <w:t>to the backend and the s</w:t>
      </w:r>
      <w:r>
        <w:t>imple</w:t>
      </w:r>
      <w:r w:rsidR="00CE6414">
        <w:t xml:space="preserve"> UI provides the user</w:t>
      </w:r>
      <w:r w:rsidR="00F06539">
        <w:t xml:space="preserve"> a way to interact with the model.</w:t>
      </w:r>
      <w:r w:rsidR="00463D58">
        <w:t xml:space="preserve"> Some points other noteworthy points:</w:t>
      </w:r>
    </w:p>
    <w:p w14:paraId="59BA7E43" w14:textId="4CE82CF8" w:rsidR="00463D58" w:rsidRDefault="00463D58" w:rsidP="00463D58">
      <w:pPr>
        <w:pStyle w:val="Heading4"/>
      </w:pPr>
      <w:r>
        <w:t>upload limits (image size – 5MB)</w:t>
      </w:r>
    </w:p>
    <w:p w14:paraId="35D6B832" w14:textId="488CC00E" w:rsidR="004B2DCB" w:rsidRDefault="004B2DCB" w:rsidP="004B2DCB">
      <w:pPr>
        <w:pStyle w:val="Heading4"/>
      </w:pPr>
      <w:r>
        <w:t xml:space="preserve"> </w:t>
      </w:r>
      <w:r w:rsidR="00BF3795">
        <w:t>Image formats accepted: .jpg or .</w:t>
      </w:r>
      <w:proofErr w:type="spellStart"/>
      <w:r w:rsidR="00BF3795">
        <w:t>png</w:t>
      </w:r>
      <w:proofErr w:type="spellEnd"/>
    </w:p>
    <w:p w14:paraId="2B5ADEE7" w14:textId="77777777" w:rsidR="00962E53" w:rsidRDefault="004B2DCB" w:rsidP="004B2DCB">
      <w:pPr>
        <w:pStyle w:val="Heading3"/>
      </w:pPr>
      <w:bookmarkStart w:id="17" w:name="_Toc100872082"/>
      <w:r>
        <w:t>Cloud Deployment</w:t>
      </w:r>
      <w:bookmarkEnd w:id="17"/>
    </w:p>
    <w:p w14:paraId="7A2A544F" w14:textId="4D7BEBCA" w:rsidR="00365637" w:rsidRPr="00000CF4" w:rsidRDefault="00493B7F" w:rsidP="00000CF4">
      <w:r>
        <w:t xml:space="preserve">Heroku was used to deploy the webpage to the cloud. A </w:t>
      </w:r>
      <w:r w:rsidR="00000CF4">
        <w:t>PROCFILE</w:t>
      </w:r>
      <w:r>
        <w:t xml:space="preserve"> was created to define the environment for the container deployment.</w:t>
      </w:r>
    </w:p>
    <w:p w14:paraId="43900E85" w14:textId="75278962" w:rsidR="00365637" w:rsidRPr="00B15EDE" w:rsidRDefault="00A55F6C" w:rsidP="00365637">
      <w:pPr>
        <w:pStyle w:val="Heading4"/>
        <w:numPr>
          <w:ilvl w:val="0"/>
          <w:numId w:val="0"/>
        </w:numPr>
        <w:rPr>
          <w:i w:val="0"/>
          <w:iCs w:val="0"/>
        </w:rPr>
      </w:pPr>
      <w:r>
        <w:rPr>
          <w:i w:val="0"/>
          <w:iCs w:val="0"/>
          <w:noProof/>
        </w:rPr>
        <w:drawing>
          <wp:inline distT="0" distB="0" distL="0" distR="0" wp14:anchorId="08CE7927" wp14:editId="3460BF51">
            <wp:extent cx="5486400" cy="3200400"/>
            <wp:effectExtent l="0" t="0" r="3810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011E561B" w14:textId="77777777" w:rsidR="00E2247B" w:rsidRDefault="00E2247B" w:rsidP="00445753">
      <w:pPr>
        <w:ind w:left="0"/>
      </w:pPr>
      <w:r>
        <w:br w:type="page"/>
      </w:r>
    </w:p>
    <w:p w14:paraId="3255FB0A" w14:textId="71C86EA3" w:rsidR="002A18D7" w:rsidRDefault="002A18D7" w:rsidP="002C19D3">
      <w:pPr>
        <w:pStyle w:val="Heading1"/>
      </w:pPr>
      <w:bookmarkStart w:id="18" w:name="_Toc100872083"/>
      <w:r>
        <w:lastRenderedPageBreak/>
        <w:t>Solution Deployment</w:t>
      </w:r>
      <w:bookmarkEnd w:id="18"/>
    </w:p>
    <w:p w14:paraId="2867F4BA" w14:textId="18F87756" w:rsidR="00AF097F" w:rsidRPr="008741FE" w:rsidRDefault="00F9540B" w:rsidP="008741FE">
      <w:pPr>
        <w:spacing w:line="600" w:lineRule="auto"/>
        <w:jc w:val="center"/>
        <w:rPr>
          <w:color w:val="0070C0"/>
          <w:sz w:val="28"/>
          <w:szCs w:val="24"/>
          <w:u w:val="single"/>
        </w:rPr>
      </w:pPr>
      <w:r w:rsidRPr="008741FE">
        <w:rPr>
          <w:color w:val="0070C0"/>
          <w:sz w:val="28"/>
          <w:szCs w:val="24"/>
          <w:u w:val="single"/>
        </w:rPr>
        <w:t xml:space="preserve">The </w:t>
      </w:r>
      <w:r w:rsidR="008741FE" w:rsidRPr="008741FE">
        <w:rPr>
          <w:color w:val="0070C0"/>
          <w:sz w:val="28"/>
          <w:szCs w:val="24"/>
          <w:u w:val="single"/>
        </w:rPr>
        <w:t>a</w:t>
      </w:r>
      <w:r w:rsidRPr="008741FE">
        <w:rPr>
          <w:color w:val="0070C0"/>
          <w:sz w:val="28"/>
          <w:szCs w:val="24"/>
          <w:u w:val="single"/>
        </w:rPr>
        <w:t>pplication was</w:t>
      </w:r>
      <w:r w:rsidR="008741FE" w:rsidRPr="008741FE">
        <w:rPr>
          <w:color w:val="0070C0"/>
          <w:sz w:val="28"/>
          <w:szCs w:val="24"/>
          <w:u w:val="single"/>
        </w:rPr>
        <w:t xml:space="preserve"> deployed on</w:t>
      </w:r>
      <w:r w:rsidRPr="008741FE">
        <w:rPr>
          <w:color w:val="0070C0"/>
          <w:sz w:val="28"/>
          <w:szCs w:val="24"/>
          <w:u w:val="single"/>
        </w:rPr>
        <w:t xml:space="preserve"> </w:t>
      </w:r>
      <w:r w:rsidR="00380FB4" w:rsidRPr="008741FE">
        <w:rPr>
          <w:color w:val="0070C0"/>
          <w:sz w:val="28"/>
          <w:szCs w:val="24"/>
          <w:u w:val="single"/>
        </w:rPr>
        <w:t>Heroku</w:t>
      </w:r>
    </w:p>
    <w:p w14:paraId="271EE9FC" w14:textId="256032D2" w:rsidR="00594568" w:rsidRDefault="00436B56" w:rsidP="00594568">
      <w:r>
        <w:t xml:space="preserve">The solution was deployed on Heroku. </w:t>
      </w:r>
      <w:r w:rsidR="001900A7">
        <w:t xml:space="preserve">Two files are key to </w:t>
      </w:r>
      <w:r w:rsidR="00594568">
        <w:t xml:space="preserve">create a container and deploy the webapp on Heroku. Firstly, </w:t>
      </w:r>
      <w:r w:rsidR="00B973AD">
        <w:t xml:space="preserve">the environment </w:t>
      </w:r>
      <w:r w:rsidR="00594568">
        <w:t xml:space="preserve">needs to be defined and that is done using the </w:t>
      </w:r>
      <w:r w:rsidR="009A0876">
        <w:t>requirements.txt file</w:t>
      </w:r>
      <w:r w:rsidR="00594568">
        <w:t>.</w:t>
      </w:r>
    </w:p>
    <w:p w14:paraId="37D78609" w14:textId="77777777" w:rsidR="009A0876" w:rsidRDefault="009A0876" w:rsidP="00594568"/>
    <w:p w14:paraId="787F1D09" w14:textId="08974577" w:rsidR="009A0876" w:rsidRDefault="009A0876" w:rsidP="00594568">
      <w:r>
        <w:t xml:space="preserve">The requirements.txt file is supported by the PROCFILE to determine the build and </w:t>
      </w:r>
      <w:r w:rsidR="008563DE">
        <w:t>action to get the application started.</w:t>
      </w:r>
    </w:p>
    <w:p w14:paraId="04080EE8" w14:textId="184CD07B" w:rsidR="00D47F48" w:rsidRDefault="00D47F48" w:rsidP="00594568">
      <w:r>
        <w:rPr>
          <w:noProof/>
        </w:rPr>
        <w:drawing>
          <wp:anchor distT="0" distB="0" distL="114300" distR="114300" simplePos="0" relativeHeight="251677696" behindDoc="0" locked="0" layoutInCell="1" allowOverlap="1" wp14:anchorId="1C901ACF" wp14:editId="16151E6D">
            <wp:simplePos x="0" y="0"/>
            <wp:positionH relativeFrom="margin">
              <wp:posOffset>793750</wp:posOffset>
            </wp:positionH>
            <wp:positionV relativeFrom="paragraph">
              <wp:posOffset>203568</wp:posOffset>
            </wp:positionV>
            <wp:extent cx="3898900" cy="292100"/>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9">
                      <a:extLst>
                        <a:ext uri="{28A0092B-C50C-407E-A947-70E740481C1C}">
                          <a14:useLocalDpi xmlns:a14="http://schemas.microsoft.com/office/drawing/2010/main" val="0"/>
                        </a:ext>
                      </a:extLst>
                    </a:blip>
                    <a:stretch>
                      <a:fillRect/>
                    </a:stretch>
                  </pic:blipFill>
                  <pic:spPr>
                    <a:xfrm>
                      <a:off x="0" y="0"/>
                      <a:ext cx="3898900" cy="292100"/>
                    </a:xfrm>
                    <a:prstGeom prst="rect">
                      <a:avLst/>
                    </a:prstGeom>
                  </pic:spPr>
                </pic:pic>
              </a:graphicData>
            </a:graphic>
            <wp14:sizeRelH relativeFrom="page">
              <wp14:pctWidth>0</wp14:pctWidth>
            </wp14:sizeRelH>
            <wp14:sizeRelV relativeFrom="page">
              <wp14:pctHeight>0</wp14:pctHeight>
            </wp14:sizeRelV>
          </wp:anchor>
        </w:drawing>
      </w:r>
    </w:p>
    <w:p w14:paraId="0E843E1D" w14:textId="77777777" w:rsidR="001D7506" w:rsidRDefault="001D7506" w:rsidP="00594568"/>
    <w:p w14:paraId="16251C62" w14:textId="52EB519E" w:rsidR="00D47F48" w:rsidRDefault="00D47F48" w:rsidP="00594568"/>
    <w:p w14:paraId="4153B241" w14:textId="5CFFB4E8" w:rsidR="001D7506" w:rsidRDefault="008563DE" w:rsidP="00594568">
      <w:r>
        <w:t xml:space="preserve">The PROCFILE along with the wsgi.py file </w:t>
      </w:r>
      <w:proofErr w:type="gramStart"/>
      <w:r>
        <w:t>are</w:t>
      </w:r>
      <w:proofErr w:type="gramEnd"/>
      <w:r>
        <w:t xml:space="preserve"> responsible to get the webapp to run once all the files have been uploaded to Heroku’s cloud.</w:t>
      </w:r>
    </w:p>
    <w:p w14:paraId="3263F9DA" w14:textId="339A3413" w:rsidR="00D47F48" w:rsidRDefault="00D47F48" w:rsidP="00594568">
      <w:r>
        <w:rPr>
          <w:noProof/>
        </w:rPr>
        <w:drawing>
          <wp:anchor distT="0" distB="0" distL="114300" distR="114300" simplePos="0" relativeHeight="251676672" behindDoc="0" locked="0" layoutInCell="1" allowOverlap="1" wp14:anchorId="4DEFAAA5" wp14:editId="69BFDC32">
            <wp:simplePos x="0" y="0"/>
            <wp:positionH relativeFrom="column">
              <wp:posOffset>1304925</wp:posOffset>
            </wp:positionH>
            <wp:positionV relativeFrom="paragraph">
              <wp:posOffset>465455</wp:posOffset>
            </wp:positionV>
            <wp:extent cx="3155315" cy="15494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extLst>
                        <a:ext uri="{28A0092B-C50C-407E-A947-70E740481C1C}">
                          <a14:useLocalDpi xmlns:a14="http://schemas.microsoft.com/office/drawing/2010/main" val="0"/>
                        </a:ext>
                      </a:extLst>
                    </a:blip>
                    <a:stretch>
                      <a:fillRect/>
                    </a:stretch>
                  </pic:blipFill>
                  <pic:spPr>
                    <a:xfrm>
                      <a:off x="0" y="0"/>
                      <a:ext cx="3155315" cy="1549400"/>
                    </a:xfrm>
                    <a:prstGeom prst="rect">
                      <a:avLst/>
                    </a:prstGeom>
                  </pic:spPr>
                </pic:pic>
              </a:graphicData>
            </a:graphic>
            <wp14:sizeRelH relativeFrom="page">
              <wp14:pctWidth>0</wp14:pctWidth>
            </wp14:sizeRelH>
            <wp14:sizeRelV relativeFrom="page">
              <wp14:pctHeight>0</wp14:pctHeight>
            </wp14:sizeRelV>
          </wp:anchor>
        </w:drawing>
      </w:r>
    </w:p>
    <w:p w14:paraId="178CECF5" w14:textId="796FC725" w:rsidR="00D47F48" w:rsidRDefault="00D47F48" w:rsidP="00594568">
      <w:pPr>
        <w:pStyle w:val="ListParagraph"/>
      </w:pPr>
    </w:p>
    <w:p w14:paraId="6DE3CC06" w14:textId="4A9D5C23" w:rsidR="00D47F48" w:rsidRDefault="00D47F48" w:rsidP="00594568">
      <w:pPr>
        <w:pStyle w:val="ListParagraph"/>
      </w:pPr>
    </w:p>
    <w:p w14:paraId="2913B7BB" w14:textId="5CE333A8" w:rsidR="00D47F48" w:rsidRDefault="00D47F48" w:rsidP="00594568">
      <w:pPr>
        <w:pStyle w:val="ListParagraph"/>
      </w:pPr>
    </w:p>
    <w:p w14:paraId="55D82A5A" w14:textId="355F211C" w:rsidR="00D47F48" w:rsidRDefault="00D47F48" w:rsidP="0084290E">
      <w:pPr>
        <w:ind w:left="0"/>
      </w:pPr>
    </w:p>
    <w:p w14:paraId="2FA797A6" w14:textId="76F600B2" w:rsidR="00D47F48" w:rsidRDefault="00D47F48" w:rsidP="00594568">
      <w:pPr>
        <w:pStyle w:val="ListParagraph"/>
      </w:pPr>
    </w:p>
    <w:p w14:paraId="6C0F6548" w14:textId="1557312C" w:rsidR="00417C27" w:rsidRPr="00380FB4" w:rsidRDefault="00417C27" w:rsidP="00594568">
      <w:pPr>
        <w:pStyle w:val="ListParagraph"/>
      </w:pPr>
    </w:p>
    <w:p w14:paraId="79A36A3A" w14:textId="0168FC0D" w:rsidR="00D47F48" w:rsidRDefault="00E2247B" w:rsidP="00D47F48">
      <w:r>
        <w:br w:type="page"/>
      </w:r>
    </w:p>
    <w:p w14:paraId="496D8916" w14:textId="0BC64A68" w:rsidR="002A18D7" w:rsidRDefault="00386BDE" w:rsidP="002C19D3">
      <w:pPr>
        <w:pStyle w:val="Heading1"/>
      </w:pPr>
      <w:bookmarkStart w:id="19" w:name="_Toc100872084"/>
      <w:r>
        <w:lastRenderedPageBreak/>
        <w:t>Coding Standard</w:t>
      </w:r>
      <w:bookmarkEnd w:id="19"/>
    </w:p>
    <w:p w14:paraId="2AE4431A" w14:textId="5842CDB0" w:rsidR="003235D6" w:rsidRDefault="003235D6" w:rsidP="003235D6">
      <w:r>
        <w:t xml:space="preserve">We have attempted to follow </w:t>
      </w:r>
      <w:r w:rsidR="008D107E">
        <w:t xml:space="preserve">the PEP8 python </w:t>
      </w:r>
      <w:r>
        <w:t>coding style guide to the best of our ability</w:t>
      </w:r>
      <w:r w:rsidR="008D107E">
        <w:t>.</w:t>
      </w:r>
      <w:r>
        <w:t xml:space="preserve"> </w:t>
      </w:r>
    </w:p>
    <w:p w14:paraId="55F16FE2" w14:textId="77777777" w:rsidR="00A0112C" w:rsidRDefault="00A0112C" w:rsidP="00A0112C">
      <w:pPr>
        <w:jc w:val="center"/>
      </w:pPr>
      <w:hyperlink r:id="rId31" w:history="1">
        <w:r w:rsidRPr="00A0112C">
          <w:rPr>
            <w:rStyle w:val="Hyperlink"/>
          </w:rPr>
          <w:t>PEP8 Python Style Guide</w:t>
        </w:r>
      </w:hyperlink>
    </w:p>
    <w:p w14:paraId="7386405A" w14:textId="77777777" w:rsidR="00A0112C" w:rsidRDefault="00A0112C" w:rsidP="009851FE">
      <w:pPr>
        <w:jc w:val="left"/>
      </w:pPr>
    </w:p>
    <w:p w14:paraId="7F93427A" w14:textId="77777777" w:rsidR="00063413" w:rsidRDefault="00597025" w:rsidP="00063413">
      <w:pPr>
        <w:jc w:val="left"/>
      </w:pPr>
      <w:r>
        <w:t>Two exceptions were made to the PEP8 Python Style Guide</w:t>
      </w:r>
      <w:r w:rsidR="00063413">
        <w:t>:</w:t>
      </w:r>
    </w:p>
    <w:p w14:paraId="7B965B02" w14:textId="475F3D02" w:rsidR="000E63D2" w:rsidRDefault="00063413" w:rsidP="000E63D2">
      <w:pPr>
        <w:pStyle w:val="Heading4"/>
      </w:pPr>
      <w:r>
        <w:t xml:space="preserve">Docstrings for functions: </w:t>
      </w:r>
      <w:r w:rsidR="00A27404">
        <w:t xml:space="preserve">Google Python Style Guide provided better </w:t>
      </w:r>
      <w:r w:rsidR="000E63D2">
        <w:t xml:space="preserve">way to describe the </w:t>
      </w:r>
      <w:r w:rsidR="0043115D">
        <w:t>functions’</w:t>
      </w:r>
      <w:r w:rsidR="000E63D2">
        <w:t xml:space="preserve"> purpose, its arguments and return variables.</w:t>
      </w:r>
    </w:p>
    <w:p w14:paraId="14FB8ACB" w14:textId="77777777" w:rsidR="00C00DB5" w:rsidRDefault="000E63D2" w:rsidP="00C00DB5">
      <w:pPr>
        <w:pStyle w:val="Heading4"/>
      </w:pPr>
      <w:r>
        <w:t>Tabs instead of 4 spaces</w:t>
      </w:r>
      <w:r w:rsidR="0043115D">
        <w:t xml:space="preserve"> for indentation</w:t>
      </w:r>
      <w:r>
        <w:t xml:space="preserve">: </w:t>
      </w:r>
      <w:r w:rsidR="0043115D">
        <w:t xml:space="preserve">I believe this to be a personal preference, however, </w:t>
      </w:r>
      <w:r w:rsidR="00E95C65">
        <w:t xml:space="preserve">the first answer on </w:t>
      </w:r>
      <w:r w:rsidR="0043115D">
        <w:t>this question</w:t>
      </w:r>
      <w:r w:rsidR="0043115D">
        <w:rPr>
          <w:rStyle w:val="FootnoteReference"/>
        </w:rPr>
        <w:footnoteReference w:id="1"/>
      </w:r>
      <w:r w:rsidR="0043115D">
        <w:t xml:space="preserve"> on </w:t>
      </w:r>
      <w:hyperlink r:id="rId32" w:history="1">
        <w:proofErr w:type="spellStart"/>
        <w:r w:rsidR="00E95C65" w:rsidRPr="00E95C65">
          <w:rPr>
            <w:rStyle w:val="Hyperlink"/>
          </w:rPr>
          <w:t>StackOverflow</w:t>
        </w:r>
        <w:proofErr w:type="spellEnd"/>
      </w:hyperlink>
      <w:r w:rsidR="00E95C65">
        <w:t xml:space="preserve"> </w:t>
      </w:r>
      <w:r w:rsidR="0043115D">
        <w:t>reflects my opinion.</w:t>
      </w:r>
    </w:p>
    <w:p w14:paraId="77FF33B7" w14:textId="77777777" w:rsidR="00C00DB5" w:rsidRDefault="00C00DB5" w:rsidP="00D17DEF">
      <w:pPr>
        <w:ind w:left="0"/>
      </w:pPr>
    </w:p>
    <w:p w14:paraId="5CA03C4C" w14:textId="77777777" w:rsidR="00D17DEF" w:rsidRDefault="009548B9" w:rsidP="00C00DB5">
      <w:pPr>
        <w:jc w:val="center"/>
      </w:pPr>
      <w:hyperlink r:id="rId33" w:anchor="s3.8.3-functions-and-methods" w:history="1">
        <w:r w:rsidR="00C00DB5" w:rsidRPr="009548B9">
          <w:rPr>
            <w:rStyle w:val="Hyperlink"/>
          </w:rPr>
          <w:t>Google Python Style Guide</w:t>
        </w:r>
      </w:hyperlink>
    </w:p>
    <w:p w14:paraId="58291A86" w14:textId="77777777" w:rsidR="00D17DEF" w:rsidRDefault="00D17DEF" w:rsidP="00C00DB5">
      <w:pPr>
        <w:jc w:val="center"/>
      </w:pPr>
    </w:p>
    <w:p w14:paraId="6C04BE17" w14:textId="3BEB64F1" w:rsidR="00E2247B" w:rsidRDefault="00E2247B" w:rsidP="00D17DEF"/>
    <w:p w14:paraId="69E8237E" w14:textId="77777777" w:rsidR="00E2247B" w:rsidRDefault="00E2247B" w:rsidP="00E2247B"/>
    <w:p w14:paraId="2706A060" w14:textId="1B781C73" w:rsidR="00A0112C" w:rsidRDefault="00A0112C" w:rsidP="00E2247B">
      <w:pPr>
        <w:sectPr w:rsidR="00A0112C">
          <w:pgSz w:w="12240" w:h="15840"/>
          <w:pgMar w:top="1440" w:right="1800" w:bottom="1080" w:left="1800" w:header="720" w:footer="720" w:gutter="0"/>
          <w:cols w:space="720"/>
          <w:titlePg/>
          <w:docGrid w:linePitch="360"/>
        </w:sectPr>
      </w:pPr>
    </w:p>
    <w:p w14:paraId="0DFB7B4E" w14:textId="5406BBE0" w:rsidR="00E2247B" w:rsidRDefault="00E2247B" w:rsidP="002C19D3">
      <w:pPr>
        <w:pStyle w:val="Heading1"/>
      </w:pPr>
      <w:bookmarkStart w:id="20" w:name="_Toc100872085"/>
      <w:r>
        <w:lastRenderedPageBreak/>
        <w:t>References</w:t>
      </w:r>
      <w:bookmarkEnd w:id="20"/>
    </w:p>
    <w:p w14:paraId="63929E63" w14:textId="77BE15F4" w:rsidR="008E3899" w:rsidRPr="00DC5876" w:rsidRDefault="008E3899" w:rsidP="003F4F60">
      <w:pPr>
        <w:jc w:val="left"/>
        <w:rPr>
          <w:b/>
          <w:bCs/>
          <w:szCs w:val="24"/>
          <w:highlight w:val="yellow"/>
        </w:rPr>
      </w:pPr>
      <w:r w:rsidRPr="00DC5876">
        <w:rPr>
          <w:b/>
          <w:bCs/>
          <w:szCs w:val="24"/>
          <w:highlight w:val="yellow"/>
        </w:rPr>
        <w:t xml:space="preserve">Link to GitHub Repository with </w:t>
      </w:r>
      <w:r w:rsidR="0097295C" w:rsidRPr="00DC5876">
        <w:rPr>
          <w:b/>
          <w:bCs/>
          <w:szCs w:val="24"/>
          <w:highlight w:val="yellow"/>
        </w:rPr>
        <w:t>the code used in this report.</w:t>
      </w:r>
    </w:p>
    <w:p w14:paraId="2E9763D5" w14:textId="75FC4719" w:rsidR="00A0541A" w:rsidRPr="00DC5876" w:rsidRDefault="00DA2470" w:rsidP="003F4F60">
      <w:pPr>
        <w:jc w:val="left"/>
        <w:rPr>
          <w:b/>
          <w:bCs/>
          <w:szCs w:val="24"/>
        </w:rPr>
      </w:pPr>
      <w:hyperlink r:id="rId34" w:history="1">
        <w:r w:rsidRPr="00DC5876">
          <w:rPr>
            <w:rStyle w:val="Hyperlink"/>
            <w:b/>
            <w:bCs/>
            <w:szCs w:val="24"/>
            <w:highlight w:val="yellow"/>
          </w:rPr>
          <w:t>https://github.com/mwangidyce/aidi_2004</w:t>
        </w:r>
      </w:hyperlink>
    </w:p>
    <w:p w14:paraId="0BBAA76F" w14:textId="77777777" w:rsidR="00661993" w:rsidRDefault="00661993" w:rsidP="003F4F60">
      <w:pPr>
        <w:jc w:val="left"/>
      </w:pPr>
    </w:p>
    <w:p w14:paraId="6B076D1E" w14:textId="460E6250" w:rsidR="00661993" w:rsidRDefault="00661993" w:rsidP="003F4F60">
      <w:pPr>
        <w:jc w:val="left"/>
      </w:pPr>
      <w:r>
        <w:t>Some Google Image Searches:</w:t>
      </w:r>
    </w:p>
    <w:p w14:paraId="489009A5" w14:textId="42543176" w:rsidR="009C1205" w:rsidRDefault="00212EE8" w:rsidP="003F4F60">
      <w:pPr>
        <w:jc w:val="left"/>
      </w:pPr>
      <w:r>
        <w:t>“</w:t>
      </w:r>
      <w:hyperlink r:id="rId35" w:history="1">
        <w:r w:rsidRPr="00212EE8">
          <w:rPr>
            <w:rStyle w:val="Hyperlink"/>
          </w:rPr>
          <w:t>list</w:t>
        </w:r>
        <w:r w:rsidRPr="00212EE8">
          <w:rPr>
            <w:rStyle w:val="Hyperlink"/>
          </w:rPr>
          <w:t xml:space="preserve"> </w:t>
        </w:r>
        <w:r w:rsidRPr="00212EE8">
          <w:rPr>
            <w:rStyle w:val="Hyperlink"/>
          </w:rPr>
          <w:t>of</w:t>
        </w:r>
        <w:r w:rsidRPr="00212EE8">
          <w:rPr>
            <w:rStyle w:val="Hyperlink"/>
          </w:rPr>
          <w:t xml:space="preserve"> </w:t>
        </w:r>
        <w:r w:rsidRPr="00212EE8">
          <w:rPr>
            <w:rStyle w:val="Hyperlink"/>
          </w:rPr>
          <w:t>circular</w:t>
        </w:r>
        <w:r w:rsidRPr="00212EE8">
          <w:rPr>
            <w:rStyle w:val="Hyperlink"/>
          </w:rPr>
          <w:t xml:space="preserve"> </w:t>
        </w:r>
        <w:r w:rsidRPr="00212EE8">
          <w:rPr>
            <w:rStyle w:val="Hyperlink"/>
          </w:rPr>
          <w:t>object</w:t>
        </w:r>
        <w:r w:rsidRPr="00212EE8">
          <w:rPr>
            <w:rStyle w:val="Hyperlink"/>
          </w:rPr>
          <w:t xml:space="preserve"> </w:t>
        </w:r>
        <w:r w:rsidRPr="00212EE8">
          <w:rPr>
            <w:rStyle w:val="Hyperlink"/>
          </w:rPr>
          <w:t>images</w:t>
        </w:r>
      </w:hyperlink>
      <w:r>
        <w:t>”</w:t>
      </w:r>
    </w:p>
    <w:p w14:paraId="563564EA" w14:textId="41FE6615" w:rsidR="00661993" w:rsidRDefault="00661993" w:rsidP="003F4F60">
      <w:pPr>
        <w:jc w:val="left"/>
      </w:pPr>
      <w:r>
        <w:t>“</w:t>
      </w:r>
      <w:hyperlink r:id="rId36" w:history="1">
        <w:r w:rsidRPr="00661993">
          <w:rPr>
            <w:rStyle w:val="Hyperlink"/>
          </w:rPr>
          <w:t>list</w:t>
        </w:r>
        <w:r w:rsidRPr="00661993">
          <w:rPr>
            <w:rStyle w:val="Hyperlink"/>
          </w:rPr>
          <w:t xml:space="preserve"> </w:t>
        </w:r>
        <w:r w:rsidRPr="00661993">
          <w:rPr>
            <w:rStyle w:val="Hyperlink"/>
          </w:rPr>
          <w:t>of</w:t>
        </w:r>
        <w:r w:rsidRPr="00661993">
          <w:rPr>
            <w:rStyle w:val="Hyperlink"/>
          </w:rPr>
          <w:t xml:space="preserve"> </w:t>
        </w:r>
        <w:r w:rsidRPr="00661993">
          <w:rPr>
            <w:rStyle w:val="Hyperlink"/>
          </w:rPr>
          <w:t>square</w:t>
        </w:r>
        <w:r w:rsidRPr="00661993">
          <w:rPr>
            <w:rStyle w:val="Hyperlink"/>
          </w:rPr>
          <w:t xml:space="preserve"> </w:t>
        </w:r>
        <w:r w:rsidRPr="00661993">
          <w:rPr>
            <w:rStyle w:val="Hyperlink"/>
          </w:rPr>
          <w:t>shape</w:t>
        </w:r>
        <w:r w:rsidRPr="00661993">
          <w:rPr>
            <w:rStyle w:val="Hyperlink"/>
          </w:rPr>
          <w:t xml:space="preserve"> </w:t>
        </w:r>
        <w:r w:rsidRPr="00661993">
          <w:rPr>
            <w:rStyle w:val="Hyperlink"/>
          </w:rPr>
          <w:t>images</w:t>
        </w:r>
      </w:hyperlink>
      <w:r>
        <w:t>”</w:t>
      </w:r>
    </w:p>
    <w:p w14:paraId="6D79BAE8" w14:textId="77777777" w:rsidR="00FD77C6" w:rsidRDefault="007855EE" w:rsidP="003F4F60">
      <w:pPr>
        <w:jc w:val="left"/>
      </w:pPr>
      <w:r>
        <w:br/>
      </w:r>
      <w:r w:rsidR="00C8235D">
        <w:t>David Carty</w:t>
      </w:r>
      <w:r w:rsidR="00FD77C6">
        <w:t xml:space="preserve">, April 2021, ML </w:t>
      </w:r>
      <w:proofErr w:type="gramStart"/>
      <w:r w:rsidR="00FD77C6">
        <w:t>Algorithms</w:t>
      </w:r>
      <w:proofErr w:type="gramEnd"/>
      <w:r w:rsidR="00FD77C6">
        <w:t xml:space="preserve"> and data splits </w:t>
      </w:r>
      <w:hyperlink r:id="rId37" w:history="1">
        <w:r w:rsidR="00FD77C6" w:rsidRPr="00BE685B">
          <w:rPr>
            <w:rStyle w:val="Hyperlink"/>
            <w:rFonts w:ascii="Segoe UI" w:hAnsi="Segoe UI" w:cs="Segoe UI"/>
            <w:sz w:val="21"/>
            <w:szCs w:val="21"/>
          </w:rPr>
          <w:t>https://www.applause.com/blog/training-data-validation-data-vs-test-data</w:t>
        </w:r>
      </w:hyperlink>
      <w:r>
        <w:br/>
      </w:r>
    </w:p>
    <w:p w14:paraId="42F6D0C1" w14:textId="6B17C53E" w:rsidR="00106E83" w:rsidRDefault="00106E83" w:rsidP="003F4F60">
      <w:pPr>
        <w:jc w:val="left"/>
      </w:pPr>
      <w:r w:rsidRPr="00106E83">
        <w:t>Jason Brownlee PhD</w:t>
      </w:r>
      <w:r>
        <w:t xml:space="preserve">, June 2016, </w:t>
      </w:r>
      <w:r w:rsidR="00661993" w:rsidRPr="00661993">
        <w:t xml:space="preserve">Dropout Regularization in Deep Learning Models </w:t>
      </w:r>
      <w:proofErr w:type="gramStart"/>
      <w:r w:rsidR="00661993" w:rsidRPr="00661993">
        <w:t>With</w:t>
      </w:r>
      <w:proofErr w:type="gramEnd"/>
      <w:r w:rsidR="00661993" w:rsidRPr="00661993">
        <w:t xml:space="preserve"> </w:t>
      </w:r>
      <w:proofErr w:type="spellStart"/>
      <w:r w:rsidR="00661993" w:rsidRPr="00661993">
        <w:t>Keras</w:t>
      </w:r>
      <w:proofErr w:type="spellEnd"/>
    </w:p>
    <w:p w14:paraId="61D4919F" w14:textId="77777777" w:rsidR="00661993" w:rsidRDefault="00FD77C6" w:rsidP="003F4F60">
      <w:pPr>
        <w:jc w:val="left"/>
      </w:pPr>
      <w:hyperlink r:id="rId38" w:history="1">
        <w:r w:rsidRPr="00BE685B">
          <w:rPr>
            <w:rStyle w:val="Hyperlink"/>
            <w:rFonts w:ascii="Segoe UI" w:hAnsi="Segoe UI" w:cs="Segoe UI"/>
            <w:sz w:val="21"/>
            <w:szCs w:val="21"/>
          </w:rPr>
          <w:t>https://machinelearningmastery.com/dropout-regularization-deep</w:t>
        </w:r>
        <w:r w:rsidRPr="00BE685B">
          <w:rPr>
            <w:rStyle w:val="Hyperlink"/>
            <w:rFonts w:ascii="Segoe UI" w:hAnsi="Segoe UI" w:cs="Segoe UI"/>
            <w:sz w:val="21"/>
            <w:szCs w:val="21"/>
          </w:rPr>
          <w:t>-</w:t>
        </w:r>
        <w:r w:rsidRPr="00BE685B">
          <w:rPr>
            <w:rStyle w:val="Hyperlink"/>
            <w:rFonts w:ascii="Segoe UI" w:hAnsi="Segoe UI" w:cs="Segoe UI"/>
            <w:sz w:val="21"/>
            <w:szCs w:val="21"/>
          </w:rPr>
          <w:t>learning-models-keras/</w:t>
        </w:r>
      </w:hyperlink>
      <w:r w:rsidR="007855EE">
        <w:br/>
      </w:r>
      <w:r w:rsidR="007855EE">
        <w:br/>
      </w:r>
    </w:p>
    <w:p w14:paraId="5222CC62" w14:textId="77777777" w:rsidR="003F4F60" w:rsidRDefault="003F4F60" w:rsidP="003F4F60">
      <w:pPr>
        <w:jc w:val="left"/>
      </w:pPr>
      <w:r>
        <w:t>Getty Images, 2022, Photos of Circular Objects</w:t>
      </w:r>
    </w:p>
    <w:p w14:paraId="34A11BFB" w14:textId="7F4320FF" w:rsidR="007855EE" w:rsidRPr="00661993" w:rsidRDefault="003F4F60" w:rsidP="003F4F60">
      <w:pPr>
        <w:jc w:val="left"/>
      </w:pPr>
      <w:hyperlink r:id="rId39" w:history="1">
        <w:r w:rsidRPr="00BE685B">
          <w:rPr>
            <w:rStyle w:val="Hyperlink"/>
            <w:rFonts w:ascii="Segoe UI" w:hAnsi="Segoe UI" w:cs="Segoe UI"/>
            <w:sz w:val="21"/>
            <w:szCs w:val="21"/>
          </w:rPr>
          <w:t>https://www.gettyimages.ca/photos/cir</w:t>
        </w:r>
        <w:r w:rsidRPr="00BE685B">
          <w:rPr>
            <w:rStyle w:val="Hyperlink"/>
            <w:rFonts w:ascii="Segoe UI" w:hAnsi="Segoe UI" w:cs="Segoe UI"/>
            <w:sz w:val="21"/>
            <w:szCs w:val="21"/>
          </w:rPr>
          <w:t>c</w:t>
        </w:r>
        <w:r w:rsidRPr="00BE685B">
          <w:rPr>
            <w:rStyle w:val="Hyperlink"/>
            <w:rFonts w:ascii="Segoe UI" w:hAnsi="Segoe UI" w:cs="Segoe UI"/>
            <w:sz w:val="21"/>
            <w:szCs w:val="21"/>
          </w:rPr>
          <w:t>ular-objects</w:t>
        </w:r>
      </w:hyperlink>
    </w:p>
    <w:p w14:paraId="7BE29083" w14:textId="77777777" w:rsidR="0011505B" w:rsidRDefault="0011505B" w:rsidP="0011505B">
      <w:pPr>
        <w:pStyle w:val="Heading1"/>
        <w:numPr>
          <w:ilvl w:val="0"/>
          <w:numId w:val="0"/>
        </w:numPr>
        <w:ind w:left="360" w:hanging="360"/>
      </w:pPr>
    </w:p>
    <w:sectPr w:rsidR="0011505B">
      <w:pgSz w:w="12240" w:h="15840"/>
      <w:pgMar w:top="1440" w:right="1800" w:bottom="108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08F968" w14:textId="77777777" w:rsidR="005671DC" w:rsidRDefault="005671DC">
      <w:pPr>
        <w:spacing w:after="0" w:line="240" w:lineRule="auto"/>
      </w:pPr>
      <w:r>
        <w:separator/>
      </w:r>
    </w:p>
    <w:p w14:paraId="1154D809" w14:textId="77777777" w:rsidR="005671DC" w:rsidRDefault="005671DC"/>
  </w:endnote>
  <w:endnote w:type="continuationSeparator" w:id="0">
    <w:p w14:paraId="6DB0F314" w14:textId="77777777" w:rsidR="005671DC" w:rsidRDefault="005671DC">
      <w:pPr>
        <w:spacing w:after="0" w:line="240" w:lineRule="auto"/>
      </w:pPr>
      <w:r>
        <w:continuationSeparator/>
      </w:r>
    </w:p>
    <w:p w14:paraId="386A48B7" w14:textId="77777777" w:rsidR="005671DC" w:rsidRDefault="005671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New Roman (Body CS)">
    <w:altName w:val="Times New Roman"/>
    <w:panose1 w:val="020B0604020202020204"/>
    <w:charset w:val="00"/>
    <w:family w:val="roman"/>
    <w:pitch w:val="default"/>
  </w:font>
  <w:font w:name="Times New Roman (Headings CS)">
    <w:altName w:val="Times New Roman"/>
    <w:panose1 w:val="020B0604020202020204"/>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85284" w14:textId="77777777" w:rsidR="00EA2C94" w:rsidRDefault="00411F7D">
    <w:pPr>
      <w:pStyle w:val="Footer"/>
    </w:pPr>
    <w:r>
      <w:fldChar w:fldCharType="begin"/>
    </w:r>
    <w:r>
      <w:instrText xml:space="preserve"> PAGE   \* MERGEFORMAT </w:instrText>
    </w:r>
    <w:r>
      <w:fldChar w:fldCharType="separate"/>
    </w:r>
    <w:r>
      <w:rPr>
        <w:noProof/>
      </w:rPr>
      <w:t>2</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48DC78" w14:textId="77777777" w:rsidR="005671DC" w:rsidRDefault="005671DC">
      <w:pPr>
        <w:spacing w:after="0" w:line="240" w:lineRule="auto"/>
      </w:pPr>
      <w:r>
        <w:separator/>
      </w:r>
    </w:p>
    <w:p w14:paraId="213EC256" w14:textId="77777777" w:rsidR="005671DC" w:rsidRDefault="005671DC"/>
  </w:footnote>
  <w:footnote w:type="continuationSeparator" w:id="0">
    <w:p w14:paraId="6D0756B6" w14:textId="77777777" w:rsidR="005671DC" w:rsidRDefault="005671DC">
      <w:pPr>
        <w:spacing w:after="0" w:line="240" w:lineRule="auto"/>
      </w:pPr>
      <w:r>
        <w:continuationSeparator/>
      </w:r>
    </w:p>
    <w:p w14:paraId="4D967D47" w14:textId="77777777" w:rsidR="005671DC" w:rsidRDefault="005671DC"/>
  </w:footnote>
  <w:footnote w:id="1">
    <w:p w14:paraId="219015C5" w14:textId="2B92F9A3" w:rsidR="0043115D" w:rsidRPr="0043115D" w:rsidRDefault="0043115D">
      <w:pPr>
        <w:pStyle w:val="FootnoteText"/>
        <w:rPr>
          <w:lang w:val="en-CA"/>
        </w:rPr>
      </w:pPr>
      <w:r>
        <w:rPr>
          <w:rStyle w:val="FootnoteReference"/>
        </w:rPr>
        <w:footnoteRef/>
      </w:r>
      <w:r>
        <w:t xml:space="preserve"> </w:t>
      </w:r>
      <w:hyperlink r:id="rId1" w:history="1">
        <w:r w:rsidRPr="0043115D">
          <w:rPr>
            <w:rStyle w:val="Hyperlink"/>
          </w:rPr>
          <w:t>“</w:t>
        </w:r>
        <w:r w:rsidRPr="0043115D">
          <w:rPr>
            <w:rStyle w:val="Hyperlink"/>
            <w:lang w:val="en-CA"/>
          </w:rPr>
          <w:t>Why does Python pep-8 strongly recommend spaces over tabs for indentation?”</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0F491B"/>
    <w:multiLevelType w:val="hybridMultilevel"/>
    <w:tmpl w:val="3F981FA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20092975"/>
    <w:multiLevelType w:val="hybridMultilevel"/>
    <w:tmpl w:val="ED403CCE"/>
    <w:lvl w:ilvl="0" w:tplc="B89A929C">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2171AD"/>
    <w:multiLevelType w:val="hybridMultilevel"/>
    <w:tmpl w:val="9F20192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48FB0E3A"/>
    <w:multiLevelType w:val="multilevel"/>
    <w:tmpl w:val="D6E81BDE"/>
    <w:lvl w:ilvl="0">
      <w:start w:val="1"/>
      <w:numFmt w:val="decimal"/>
      <w:pStyle w:val="Heading1"/>
      <w:lvlText w:val="%1."/>
      <w:lvlJc w:val="left"/>
      <w:pPr>
        <w:ind w:left="360" w:hanging="360"/>
      </w:pPr>
      <w:rPr>
        <w:rFonts w:hint="default"/>
      </w:rPr>
    </w:lvl>
    <w:lvl w:ilvl="1">
      <w:start w:val="1"/>
      <w:numFmt w:val="upperLetter"/>
      <w:pStyle w:val="Heading2"/>
      <w:lvlText w:val="%2."/>
      <w:lvlJc w:val="left"/>
      <w:pPr>
        <w:ind w:left="720" w:hanging="360"/>
      </w:pPr>
      <w:rPr>
        <w:rFonts w:hint="default"/>
      </w:rPr>
    </w:lvl>
    <w:lvl w:ilvl="2">
      <w:start w:val="1"/>
      <w:numFmt w:val="lowerRoman"/>
      <w:pStyle w:val="Heading3"/>
      <w:lvlText w:val="%3."/>
      <w:lvlJc w:val="right"/>
      <w:pPr>
        <w:ind w:left="1080" w:hanging="360"/>
      </w:pPr>
      <w:rPr>
        <w:rFonts w:hint="default"/>
      </w:rPr>
    </w:lvl>
    <w:lvl w:ilvl="3">
      <w:start w:val="1"/>
      <w:numFmt w:val="decimal"/>
      <w:pStyle w:val="Heading4"/>
      <w:lvlText w:val="%4."/>
      <w:lvlJc w:val="left"/>
      <w:pPr>
        <w:ind w:left="1440" w:hanging="360"/>
      </w:pPr>
      <w:rPr>
        <w:rFonts w:hint="default"/>
      </w:rPr>
    </w:lvl>
    <w:lvl w:ilvl="4">
      <w:start w:val="1"/>
      <w:numFmt w:val="lowerLetter"/>
      <w:pStyle w:val="Heading5"/>
      <w:lvlText w:val="%5."/>
      <w:lvlJc w:val="left"/>
      <w:pPr>
        <w:ind w:left="1800" w:hanging="360"/>
      </w:pPr>
      <w:rPr>
        <w:rFonts w:hint="default"/>
      </w:rPr>
    </w:lvl>
    <w:lvl w:ilvl="5">
      <w:start w:val="1"/>
      <w:numFmt w:val="lowerRoman"/>
      <w:pStyle w:val="Heading6"/>
      <w:lvlText w:val="%6."/>
      <w:lvlJc w:val="right"/>
      <w:pPr>
        <w:ind w:left="2160" w:hanging="360"/>
      </w:pPr>
      <w:rPr>
        <w:rFonts w:hint="default"/>
      </w:rPr>
    </w:lvl>
    <w:lvl w:ilvl="6">
      <w:start w:val="1"/>
      <w:numFmt w:val="decimal"/>
      <w:pStyle w:val="Heading7"/>
      <w:lvlText w:val="%7."/>
      <w:lvlJc w:val="left"/>
      <w:pPr>
        <w:ind w:left="2520" w:hanging="360"/>
      </w:pPr>
      <w:rPr>
        <w:rFonts w:hint="default"/>
      </w:rPr>
    </w:lvl>
    <w:lvl w:ilvl="7">
      <w:start w:val="1"/>
      <w:numFmt w:val="lowerLetter"/>
      <w:pStyle w:val="Heading8"/>
      <w:lvlText w:val="%8."/>
      <w:lvlJc w:val="left"/>
      <w:pPr>
        <w:ind w:left="2880" w:hanging="360"/>
      </w:pPr>
      <w:rPr>
        <w:rFonts w:hint="default"/>
      </w:rPr>
    </w:lvl>
    <w:lvl w:ilvl="8">
      <w:start w:val="1"/>
      <w:numFmt w:val="lowerRoman"/>
      <w:pStyle w:val="Heading9"/>
      <w:lvlText w:val="%9."/>
      <w:lvlJc w:val="right"/>
      <w:pPr>
        <w:ind w:left="3240" w:hanging="360"/>
      </w:pPr>
      <w:rPr>
        <w:rFonts w:hint="default"/>
      </w:rPr>
    </w:lvl>
  </w:abstractNum>
  <w:abstractNum w:abstractNumId="4" w15:restartNumberingAfterBreak="0">
    <w:nsid w:val="56E012F2"/>
    <w:multiLevelType w:val="hybridMultilevel"/>
    <w:tmpl w:val="C6809DB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7EF3AAE"/>
    <w:multiLevelType w:val="hybridMultilevel"/>
    <w:tmpl w:val="E05CA70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9E166B7"/>
    <w:multiLevelType w:val="hybridMultilevel"/>
    <w:tmpl w:val="6EE47EDA"/>
    <w:lvl w:ilvl="0" w:tplc="9C9476B4">
      <w:start w:val="1"/>
      <w:numFmt w:val="bullet"/>
      <w:lvlText w:val="-"/>
      <w:lvlJc w:val="left"/>
      <w:pPr>
        <w:ind w:left="720" w:hanging="360"/>
      </w:pPr>
      <w:rPr>
        <w:rFonts w:ascii="Cambria" w:eastAsiaTheme="minorHAnsi" w:hAnsi="Cambria"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93143588">
    <w:abstractNumId w:val="3"/>
  </w:num>
  <w:num w:numId="2" w16cid:durableId="35400531">
    <w:abstractNumId w:val="6"/>
  </w:num>
  <w:num w:numId="3" w16cid:durableId="1956013834">
    <w:abstractNumId w:val="2"/>
  </w:num>
  <w:num w:numId="4" w16cid:durableId="1163474766">
    <w:abstractNumId w:val="1"/>
  </w:num>
  <w:num w:numId="5" w16cid:durableId="2047488886">
    <w:abstractNumId w:val="4"/>
  </w:num>
  <w:num w:numId="6" w16cid:durableId="1890265205">
    <w:abstractNumId w:val="5"/>
  </w:num>
  <w:num w:numId="7" w16cid:durableId="12379756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7651"/>
    <w:rsid w:val="00000CF4"/>
    <w:rsid w:val="00014063"/>
    <w:rsid w:val="00016D3D"/>
    <w:rsid w:val="00040770"/>
    <w:rsid w:val="00040D1D"/>
    <w:rsid w:val="00047D9F"/>
    <w:rsid w:val="000604DF"/>
    <w:rsid w:val="000625F8"/>
    <w:rsid w:val="00063413"/>
    <w:rsid w:val="0007220F"/>
    <w:rsid w:val="00075591"/>
    <w:rsid w:val="00086584"/>
    <w:rsid w:val="00094EF6"/>
    <w:rsid w:val="000C0C75"/>
    <w:rsid w:val="000C29B5"/>
    <w:rsid w:val="000C2C86"/>
    <w:rsid w:val="000C2DA9"/>
    <w:rsid w:val="000E100A"/>
    <w:rsid w:val="000E63D2"/>
    <w:rsid w:val="00100E30"/>
    <w:rsid w:val="00106E83"/>
    <w:rsid w:val="0011505B"/>
    <w:rsid w:val="00121BAB"/>
    <w:rsid w:val="001306B9"/>
    <w:rsid w:val="0013149B"/>
    <w:rsid w:val="0013634B"/>
    <w:rsid w:val="00142C3A"/>
    <w:rsid w:val="00165017"/>
    <w:rsid w:val="00166874"/>
    <w:rsid w:val="001809BF"/>
    <w:rsid w:val="00181544"/>
    <w:rsid w:val="001900A7"/>
    <w:rsid w:val="001A31A6"/>
    <w:rsid w:val="001A383C"/>
    <w:rsid w:val="001A484F"/>
    <w:rsid w:val="001A6494"/>
    <w:rsid w:val="001A7181"/>
    <w:rsid w:val="001B579F"/>
    <w:rsid w:val="001C6129"/>
    <w:rsid w:val="001D7506"/>
    <w:rsid w:val="001E00A2"/>
    <w:rsid w:val="001E23FB"/>
    <w:rsid w:val="001E2C44"/>
    <w:rsid w:val="002008C2"/>
    <w:rsid w:val="0020220B"/>
    <w:rsid w:val="002057BE"/>
    <w:rsid w:val="002063C9"/>
    <w:rsid w:val="002116AD"/>
    <w:rsid w:val="00212EE8"/>
    <w:rsid w:val="00217522"/>
    <w:rsid w:val="0022386F"/>
    <w:rsid w:val="0022567C"/>
    <w:rsid w:val="002656ED"/>
    <w:rsid w:val="00275B44"/>
    <w:rsid w:val="002841DB"/>
    <w:rsid w:val="00297036"/>
    <w:rsid w:val="002A18D7"/>
    <w:rsid w:val="002A41F0"/>
    <w:rsid w:val="002B0358"/>
    <w:rsid w:val="002B42EA"/>
    <w:rsid w:val="002C19D3"/>
    <w:rsid w:val="002C7125"/>
    <w:rsid w:val="002D141E"/>
    <w:rsid w:val="002D7A8B"/>
    <w:rsid w:val="002E7209"/>
    <w:rsid w:val="00302091"/>
    <w:rsid w:val="003235D6"/>
    <w:rsid w:val="00323692"/>
    <w:rsid w:val="003246DF"/>
    <w:rsid w:val="00331B57"/>
    <w:rsid w:val="00365637"/>
    <w:rsid w:val="00365DFC"/>
    <w:rsid w:val="003745FE"/>
    <w:rsid w:val="00380FB4"/>
    <w:rsid w:val="00386BDE"/>
    <w:rsid w:val="003B50E4"/>
    <w:rsid w:val="003C2A31"/>
    <w:rsid w:val="003D506E"/>
    <w:rsid w:val="003F4F60"/>
    <w:rsid w:val="0041102F"/>
    <w:rsid w:val="00411F7D"/>
    <w:rsid w:val="00417C27"/>
    <w:rsid w:val="004209FF"/>
    <w:rsid w:val="0043115D"/>
    <w:rsid w:val="0043421E"/>
    <w:rsid w:val="00436B56"/>
    <w:rsid w:val="00445753"/>
    <w:rsid w:val="004500A5"/>
    <w:rsid w:val="0045591D"/>
    <w:rsid w:val="00463D58"/>
    <w:rsid w:val="00493B7F"/>
    <w:rsid w:val="00495335"/>
    <w:rsid w:val="004A221E"/>
    <w:rsid w:val="004B10A5"/>
    <w:rsid w:val="004B2DCB"/>
    <w:rsid w:val="004C343D"/>
    <w:rsid w:val="004E22DC"/>
    <w:rsid w:val="005170D2"/>
    <w:rsid w:val="00524B7B"/>
    <w:rsid w:val="0055073B"/>
    <w:rsid w:val="00555145"/>
    <w:rsid w:val="005671DC"/>
    <w:rsid w:val="00567A3F"/>
    <w:rsid w:val="00585AB0"/>
    <w:rsid w:val="00590E11"/>
    <w:rsid w:val="00594568"/>
    <w:rsid w:val="00597025"/>
    <w:rsid w:val="005A47D4"/>
    <w:rsid w:val="005C65AF"/>
    <w:rsid w:val="005E4033"/>
    <w:rsid w:val="00602859"/>
    <w:rsid w:val="006227BD"/>
    <w:rsid w:val="0062491F"/>
    <w:rsid w:val="00646220"/>
    <w:rsid w:val="00647468"/>
    <w:rsid w:val="006520C2"/>
    <w:rsid w:val="00661993"/>
    <w:rsid w:val="00680FAE"/>
    <w:rsid w:val="00681275"/>
    <w:rsid w:val="00686DAD"/>
    <w:rsid w:val="006A1A86"/>
    <w:rsid w:val="006A6A12"/>
    <w:rsid w:val="006B4EBB"/>
    <w:rsid w:val="006D5BC7"/>
    <w:rsid w:val="007008CD"/>
    <w:rsid w:val="00724308"/>
    <w:rsid w:val="007318C6"/>
    <w:rsid w:val="00733221"/>
    <w:rsid w:val="007414F2"/>
    <w:rsid w:val="007635F8"/>
    <w:rsid w:val="00771E2D"/>
    <w:rsid w:val="007855EE"/>
    <w:rsid w:val="007B0067"/>
    <w:rsid w:val="007C5AD3"/>
    <w:rsid w:val="007C6242"/>
    <w:rsid w:val="007D1579"/>
    <w:rsid w:val="007E0CB4"/>
    <w:rsid w:val="007E29E8"/>
    <w:rsid w:val="007E2EB0"/>
    <w:rsid w:val="00811A02"/>
    <w:rsid w:val="00837651"/>
    <w:rsid w:val="0084290E"/>
    <w:rsid w:val="008563DE"/>
    <w:rsid w:val="008578E9"/>
    <w:rsid w:val="00871ABB"/>
    <w:rsid w:val="008741FE"/>
    <w:rsid w:val="00877975"/>
    <w:rsid w:val="00892A6C"/>
    <w:rsid w:val="00893E69"/>
    <w:rsid w:val="008A145A"/>
    <w:rsid w:val="008B5F5C"/>
    <w:rsid w:val="008C1A71"/>
    <w:rsid w:val="008D107E"/>
    <w:rsid w:val="008E29C5"/>
    <w:rsid w:val="008E3899"/>
    <w:rsid w:val="009031B3"/>
    <w:rsid w:val="00905D76"/>
    <w:rsid w:val="00906B38"/>
    <w:rsid w:val="00910738"/>
    <w:rsid w:val="00910CDB"/>
    <w:rsid w:val="0092716B"/>
    <w:rsid w:val="0095405B"/>
    <w:rsid w:val="009548B9"/>
    <w:rsid w:val="00957A79"/>
    <w:rsid w:val="00962E53"/>
    <w:rsid w:val="0097295C"/>
    <w:rsid w:val="00976E0E"/>
    <w:rsid w:val="009851FE"/>
    <w:rsid w:val="00986855"/>
    <w:rsid w:val="009950C3"/>
    <w:rsid w:val="009A0876"/>
    <w:rsid w:val="009B1F9B"/>
    <w:rsid w:val="009C1205"/>
    <w:rsid w:val="00A0112C"/>
    <w:rsid w:val="00A04F01"/>
    <w:rsid w:val="00A0541A"/>
    <w:rsid w:val="00A16099"/>
    <w:rsid w:val="00A169D5"/>
    <w:rsid w:val="00A27404"/>
    <w:rsid w:val="00A312BA"/>
    <w:rsid w:val="00A44170"/>
    <w:rsid w:val="00A50195"/>
    <w:rsid w:val="00A55F6C"/>
    <w:rsid w:val="00A72036"/>
    <w:rsid w:val="00A728D1"/>
    <w:rsid w:val="00A75355"/>
    <w:rsid w:val="00A75B99"/>
    <w:rsid w:val="00A8740A"/>
    <w:rsid w:val="00A90A8D"/>
    <w:rsid w:val="00A97A33"/>
    <w:rsid w:val="00AB7B3C"/>
    <w:rsid w:val="00AE1276"/>
    <w:rsid w:val="00AF097F"/>
    <w:rsid w:val="00AF15D4"/>
    <w:rsid w:val="00AF3F3E"/>
    <w:rsid w:val="00AF660F"/>
    <w:rsid w:val="00B15EDE"/>
    <w:rsid w:val="00B41774"/>
    <w:rsid w:val="00B572DF"/>
    <w:rsid w:val="00B57B30"/>
    <w:rsid w:val="00B6167B"/>
    <w:rsid w:val="00B643A7"/>
    <w:rsid w:val="00B80F0E"/>
    <w:rsid w:val="00B84BDF"/>
    <w:rsid w:val="00B973AD"/>
    <w:rsid w:val="00BF0DD0"/>
    <w:rsid w:val="00BF2E0F"/>
    <w:rsid w:val="00BF3137"/>
    <w:rsid w:val="00BF3795"/>
    <w:rsid w:val="00BF7294"/>
    <w:rsid w:val="00C00D2B"/>
    <w:rsid w:val="00C00DB5"/>
    <w:rsid w:val="00C02F25"/>
    <w:rsid w:val="00C04DDA"/>
    <w:rsid w:val="00C35F8B"/>
    <w:rsid w:val="00C66F96"/>
    <w:rsid w:val="00C707DA"/>
    <w:rsid w:val="00C76C86"/>
    <w:rsid w:val="00C8235D"/>
    <w:rsid w:val="00C8705D"/>
    <w:rsid w:val="00CB20DC"/>
    <w:rsid w:val="00CC2CF0"/>
    <w:rsid w:val="00CD0132"/>
    <w:rsid w:val="00CE3364"/>
    <w:rsid w:val="00CE6414"/>
    <w:rsid w:val="00D11923"/>
    <w:rsid w:val="00D14817"/>
    <w:rsid w:val="00D17DEF"/>
    <w:rsid w:val="00D446B3"/>
    <w:rsid w:val="00D458F1"/>
    <w:rsid w:val="00D47F48"/>
    <w:rsid w:val="00D51501"/>
    <w:rsid w:val="00D53333"/>
    <w:rsid w:val="00D547F4"/>
    <w:rsid w:val="00D60A04"/>
    <w:rsid w:val="00D60C59"/>
    <w:rsid w:val="00D61930"/>
    <w:rsid w:val="00D62DC7"/>
    <w:rsid w:val="00D91514"/>
    <w:rsid w:val="00DA2470"/>
    <w:rsid w:val="00DC39F1"/>
    <w:rsid w:val="00DC5876"/>
    <w:rsid w:val="00E07BA3"/>
    <w:rsid w:val="00E2247B"/>
    <w:rsid w:val="00E61D0B"/>
    <w:rsid w:val="00E84817"/>
    <w:rsid w:val="00E95A9A"/>
    <w:rsid w:val="00E95C65"/>
    <w:rsid w:val="00EA2BA8"/>
    <w:rsid w:val="00EA2C94"/>
    <w:rsid w:val="00EB6B61"/>
    <w:rsid w:val="00ED0EDA"/>
    <w:rsid w:val="00ED4223"/>
    <w:rsid w:val="00ED6EDC"/>
    <w:rsid w:val="00EF4E7A"/>
    <w:rsid w:val="00F011E2"/>
    <w:rsid w:val="00F06539"/>
    <w:rsid w:val="00F117BE"/>
    <w:rsid w:val="00F20629"/>
    <w:rsid w:val="00F560D4"/>
    <w:rsid w:val="00F676C3"/>
    <w:rsid w:val="00F769D8"/>
    <w:rsid w:val="00F777D7"/>
    <w:rsid w:val="00F912FD"/>
    <w:rsid w:val="00F93451"/>
    <w:rsid w:val="00F9540B"/>
    <w:rsid w:val="00FA48FC"/>
    <w:rsid w:val="00FC57F3"/>
    <w:rsid w:val="00FD2115"/>
    <w:rsid w:val="00FD4BFE"/>
    <w:rsid w:val="00FD77C6"/>
    <w:rsid w:val="00FE23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A9C505"/>
  <w15:chartTrackingRefBased/>
  <w15:docId w15:val="{88CD9D44-6423-DD46-8E5A-EAD1860433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707070" w:themeColor="accent1"/>
        <w:sz w:val="22"/>
        <w:szCs w:val="22"/>
        <w:lang w:val="en-US" w:eastAsia="ja-JP" w:bidi="ar-SA"/>
      </w:rPr>
    </w:rPrDefault>
    <w:pPrDefault>
      <w:pPr>
        <w:spacing w:after="120" w:line="288" w:lineRule="auto"/>
        <w:ind w:left="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iPriority="2"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468"/>
    <w:pPr>
      <w:jc w:val="both"/>
    </w:pPr>
    <w:rPr>
      <w:rFonts w:ascii="Tahoma" w:hAnsi="Tahoma"/>
      <w:color w:val="000000" w:themeColor="text1"/>
      <w:sz w:val="24"/>
    </w:rPr>
  </w:style>
  <w:style w:type="paragraph" w:styleId="Heading1">
    <w:name w:val="heading 1"/>
    <w:basedOn w:val="Normal"/>
    <w:link w:val="Heading1Char"/>
    <w:uiPriority w:val="9"/>
    <w:qFormat/>
    <w:rsid w:val="00647468"/>
    <w:pPr>
      <w:numPr>
        <w:numId w:val="1"/>
      </w:numPr>
      <w:spacing w:before="360" w:after="360"/>
      <w:outlineLvl w:val="0"/>
    </w:pPr>
    <w:rPr>
      <w:rFonts w:asciiTheme="majorHAnsi" w:hAnsiTheme="majorHAnsi" w:cs="Times New Roman (Body CS)"/>
      <w:b/>
      <w:color w:val="2E2E2E" w:themeColor="accent2"/>
      <w:spacing w:val="14"/>
      <w:sz w:val="32"/>
      <w:szCs w:val="26"/>
    </w:rPr>
  </w:style>
  <w:style w:type="paragraph" w:styleId="Heading2">
    <w:name w:val="heading 2"/>
    <w:basedOn w:val="Normal"/>
    <w:link w:val="Heading2Char"/>
    <w:uiPriority w:val="9"/>
    <w:unhideWhenUsed/>
    <w:qFormat/>
    <w:rsid w:val="00647468"/>
    <w:pPr>
      <w:numPr>
        <w:ilvl w:val="1"/>
        <w:numId w:val="1"/>
      </w:numPr>
      <w:spacing w:before="240" w:after="240"/>
      <w:outlineLvl w:val="1"/>
    </w:pPr>
    <w:rPr>
      <w:rFonts w:asciiTheme="majorHAnsi" w:eastAsiaTheme="majorEastAsia" w:hAnsiTheme="majorHAnsi" w:cs="Times New Roman (Headings CS)"/>
      <w:smallCaps/>
      <w:color w:val="2E2E2E" w:themeColor="accent2"/>
      <w:sz w:val="28"/>
      <w:szCs w:val="26"/>
      <w:u w:val="single"/>
    </w:rPr>
  </w:style>
  <w:style w:type="paragraph" w:styleId="Heading3">
    <w:name w:val="heading 3"/>
    <w:basedOn w:val="Normal"/>
    <w:link w:val="Heading3Char"/>
    <w:uiPriority w:val="9"/>
    <w:unhideWhenUsed/>
    <w:qFormat/>
    <w:pPr>
      <w:numPr>
        <w:ilvl w:val="2"/>
        <w:numId w:val="1"/>
      </w:numPr>
      <w:spacing w:before="40" w:after="0"/>
      <w:outlineLvl w:val="2"/>
    </w:pPr>
    <w:rPr>
      <w:rFonts w:asciiTheme="majorHAnsi" w:eastAsiaTheme="majorEastAsia" w:hAnsiTheme="majorHAnsi" w:cstheme="majorBidi"/>
      <w:szCs w:val="24"/>
    </w:rPr>
  </w:style>
  <w:style w:type="paragraph" w:styleId="Heading4">
    <w:name w:val="heading 4"/>
    <w:basedOn w:val="Normal"/>
    <w:link w:val="Heading4Char"/>
    <w:uiPriority w:val="9"/>
    <w:unhideWhenUsed/>
    <w:qFormat/>
    <w:pPr>
      <w:numPr>
        <w:ilvl w:val="3"/>
        <w:numId w:val="1"/>
      </w:numPr>
      <w:spacing w:before="40" w:after="0"/>
      <w:outlineLvl w:val="3"/>
    </w:pPr>
    <w:rPr>
      <w:rFonts w:asciiTheme="majorHAnsi" w:eastAsiaTheme="majorEastAsia" w:hAnsiTheme="majorHAnsi" w:cstheme="majorBidi"/>
      <w:i/>
      <w:iCs/>
      <w:spacing w:val="6"/>
    </w:rPr>
  </w:style>
  <w:style w:type="paragraph" w:styleId="Heading5">
    <w:name w:val="heading 5"/>
    <w:basedOn w:val="Normal"/>
    <w:link w:val="Heading5Char"/>
    <w:uiPriority w:val="9"/>
    <w:unhideWhenUsed/>
    <w:qFormat/>
    <w:pPr>
      <w:numPr>
        <w:ilvl w:val="4"/>
        <w:numId w:val="1"/>
      </w:numPr>
      <w:spacing w:before="40" w:after="0"/>
      <w:outlineLvl w:val="4"/>
    </w:pPr>
    <w:rPr>
      <w:rFonts w:asciiTheme="majorHAnsi" w:eastAsiaTheme="majorEastAsia" w:hAnsiTheme="majorHAnsi" w:cstheme="majorBidi"/>
      <w:i/>
      <w:color w:val="2E2E2E" w:themeColor="accent2"/>
      <w:spacing w:val="6"/>
    </w:rPr>
  </w:style>
  <w:style w:type="paragraph" w:styleId="Heading6">
    <w:name w:val="heading 6"/>
    <w:basedOn w:val="Normal"/>
    <w:link w:val="Heading6Char"/>
    <w:uiPriority w:val="9"/>
    <w:semiHidden/>
    <w:unhideWhenUsed/>
    <w:qFormat/>
    <w:pPr>
      <w:numPr>
        <w:ilvl w:val="5"/>
        <w:numId w:val="1"/>
      </w:numPr>
      <w:spacing w:before="40" w:after="0"/>
      <w:outlineLvl w:val="5"/>
    </w:pPr>
    <w:rPr>
      <w:rFonts w:asciiTheme="majorHAnsi" w:eastAsiaTheme="majorEastAsia" w:hAnsiTheme="majorHAnsi" w:cstheme="majorBidi"/>
      <w:color w:val="2E2E2E" w:themeColor="accent2"/>
      <w:spacing w:val="12"/>
    </w:rPr>
  </w:style>
  <w:style w:type="paragraph" w:styleId="Heading7">
    <w:name w:val="heading 7"/>
    <w:basedOn w:val="Normal"/>
    <w:link w:val="Heading7Char"/>
    <w:uiPriority w:val="9"/>
    <w:semiHidden/>
    <w:unhideWhenUsed/>
    <w:qFormat/>
    <w:pPr>
      <w:numPr>
        <w:ilvl w:val="6"/>
        <w:numId w:val="1"/>
      </w:numPr>
      <w:spacing w:before="40" w:after="0"/>
      <w:outlineLvl w:val="6"/>
    </w:pPr>
    <w:rPr>
      <w:rFonts w:asciiTheme="majorHAnsi" w:eastAsiaTheme="majorEastAsia" w:hAnsiTheme="majorHAnsi" w:cstheme="majorBidi"/>
      <w:iCs/>
      <w:color w:val="2E2E2E" w:themeColor="accent2"/>
    </w:rPr>
  </w:style>
  <w:style w:type="paragraph" w:styleId="Heading8">
    <w:name w:val="heading 8"/>
    <w:basedOn w:val="Normal"/>
    <w:link w:val="Heading8Char"/>
    <w:uiPriority w:val="9"/>
    <w:semiHidden/>
    <w:unhideWhenUsed/>
    <w:qFormat/>
    <w:pPr>
      <w:numPr>
        <w:ilvl w:val="7"/>
        <w:numId w:val="1"/>
      </w:numPr>
      <w:spacing w:before="40" w:after="0"/>
      <w:outlineLvl w:val="7"/>
    </w:pPr>
    <w:rPr>
      <w:rFonts w:asciiTheme="majorHAnsi" w:eastAsiaTheme="majorEastAsia" w:hAnsiTheme="majorHAnsi" w:cstheme="majorBidi"/>
      <w:i/>
      <w:color w:val="626262" w:themeColor="accent2" w:themeTint="BF"/>
      <w:szCs w:val="21"/>
    </w:rPr>
  </w:style>
  <w:style w:type="paragraph" w:styleId="Heading9">
    <w:name w:val="heading 9"/>
    <w:basedOn w:val="Normal"/>
    <w:link w:val="Heading9Char"/>
    <w:uiPriority w:val="9"/>
    <w:semiHidden/>
    <w:unhideWhenUsed/>
    <w:qFormat/>
    <w:pPr>
      <w:numPr>
        <w:ilvl w:val="8"/>
        <w:numId w:val="1"/>
      </w:numPr>
      <w:spacing w:before="40" w:after="0"/>
      <w:outlineLvl w:val="8"/>
    </w:pPr>
    <w:rPr>
      <w:rFonts w:asciiTheme="majorHAnsi" w:eastAsiaTheme="majorEastAsia" w:hAnsiTheme="majorHAnsi" w:cstheme="majorBidi"/>
      <w:iCs/>
      <w:color w:val="626262" w:themeColor="accent2" w:themeTint="B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7468"/>
    <w:rPr>
      <w:rFonts w:asciiTheme="majorHAnsi" w:hAnsiTheme="majorHAnsi" w:cs="Times New Roman (Body CS)"/>
      <w:b/>
      <w:color w:val="2E2E2E" w:themeColor="accent2"/>
      <w:spacing w:val="14"/>
      <w:sz w:val="32"/>
      <w:szCs w:val="26"/>
    </w:rPr>
  </w:style>
  <w:style w:type="character" w:customStyle="1" w:styleId="Heading2Char">
    <w:name w:val="Heading 2 Char"/>
    <w:basedOn w:val="DefaultParagraphFont"/>
    <w:link w:val="Heading2"/>
    <w:uiPriority w:val="9"/>
    <w:rsid w:val="00647468"/>
    <w:rPr>
      <w:rFonts w:asciiTheme="majorHAnsi" w:eastAsiaTheme="majorEastAsia" w:hAnsiTheme="majorHAnsi" w:cs="Times New Roman (Headings CS)"/>
      <w:smallCaps/>
      <w:color w:val="2E2E2E" w:themeColor="accent2"/>
      <w:sz w:val="28"/>
      <w:szCs w:val="26"/>
      <w:u w:val="single"/>
    </w:rPr>
  </w:style>
  <w:style w:type="character" w:customStyle="1" w:styleId="Heading3Char">
    <w:name w:val="Heading 3 Char"/>
    <w:basedOn w:val="DefaultParagraphFont"/>
    <w:link w:val="Heading3"/>
    <w:uiPriority w:val="9"/>
    <w:rPr>
      <w:rFonts w:asciiTheme="majorHAnsi" w:eastAsiaTheme="majorEastAsia" w:hAnsiTheme="majorHAnsi" w:cstheme="majorBidi"/>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i/>
      <w:iCs/>
      <w:spacing w:val="6"/>
    </w:rPr>
  </w:style>
  <w:style w:type="character" w:customStyle="1" w:styleId="Heading5Char">
    <w:name w:val="Heading 5 Char"/>
    <w:basedOn w:val="DefaultParagraphFont"/>
    <w:link w:val="Heading5"/>
    <w:uiPriority w:val="9"/>
    <w:rPr>
      <w:rFonts w:asciiTheme="majorHAnsi" w:eastAsiaTheme="majorEastAsia" w:hAnsiTheme="majorHAnsi" w:cstheme="majorBidi"/>
      <w:i/>
      <w:color w:val="2E2E2E" w:themeColor="accent2"/>
      <w:spacing w:val="6"/>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E2E2E" w:themeColor="accent2"/>
      <w:spacing w:val="12"/>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2E2E2E" w:themeColor="accent2"/>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626262" w:themeColor="accent2" w:themeTint="BF"/>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Cs/>
      <w:color w:val="626262" w:themeColor="accent2" w:themeTint="BF"/>
      <w:szCs w:val="21"/>
    </w:rPr>
  </w:style>
  <w:style w:type="paragraph" w:styleId="Header">
    <w:name w:val="header"/>
    <w:basedOn w:val="Normal"/>
    <w:link w:val="HeaderChar"/>
    <w:uiPriority w:val="99"/>
    <w:unhideWhenUsed/>
    <w:qFormat/>
    <w:pPr>
      <w:spacing w:after="0" w:line="240" w:lineRule="auto"/>
    </w:pPr>
  </w:style>
  <w:style w:type="character" w:customStyle="1" w:styleId="HeaderChar">
    <w:name w:val="Header Char"/>
    <w:basedOn w:val="DefaultParagraphFont"/>
    <w:link w:val="Header"/>
    <w:uiPriority w:val="99"/>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Caption">
    <w:name w:val="caption"/>
    <w:basedOn w:val="Normal"/>
    <w:next w:val="Normal"/>
    <w:uiPriority w:val="35"/>
    <w:unhideWhenUsed/>
    <w:qFormat/>
    <w:rsid w:val="00181544"/>
    <w:pPr>
      <w:spacing w:after="200" w:line="240" w:lineRule="auto"/>
      <w:jc w:val="center"/>
    </w:pPr>
    <w:rPr>
      <w:iCs/>
      <w:sz w:val="22"/>
      <w:szCs w:val="18"/>
    </w:rPr>
  </w:style>
  <w:style w:type="paragraph" w:styleId="Title">
    <w:name w:val="Title"/>
    <w:basedOn w:val="Normal"/>
    <w:link w:val="TitleChar"/>
    <w:uiPriority w:val="2"/>
    <w:unhideWhenUsed/>
    <w:qFormat/>
    <w:rsid w:val="00D14817"/>
    <w:pPr>
      <w:pBdr>
        <w:left w:val="single" w:sz="48" w:space="10" w:color="000000" w:themeColor="text1"/>
      </w:pBdr>
      <w:spacing w:before="240" w:after="0"/>
      <w:ind w:left="0"/>
      <w:contextualSpacing/>
    </w:pPr>
    <w:rPr>
      <w:rFonts w:asciiTheme="majorHAnsi" w:eastAsiaTheme="majorEastAsia" w:hAnsiTheme="majorHAnsi" w:cstheme="majorBidi"/>
      <w:b/>
      <w:caps/>
      <w:color w:val="2E2E2E" w:themeColor="accent2"/>
      <w:spacing w:val="6"/>
      <w:sz w:val="54"/>
      <w:szCs w:val="56"/>
    </w:rPr>
  </w:style>
  <w:style w:type="character" w:customStyle="1" w:styleId="TitleChar">
    <w:name w:val="Title Char"/>
    <w:basedOn w:val="DefaultParagraphFont"/>
    <w:link w:val="Title"/>
    <w:uiPriority w:val="2"/>
    <w:rsid w:val="00D14817"/>
    <w:rPr>
      <w:rFonts w:asciiTheme="majorHAnsi" w:eastAsiaTheme="majorEastAsia" w:hAnsiTheme="majorHAnsi" w:cstheme="majorBidi"/>
      <w:b/>
      <w:caps/>
      <w:color w:val="2E2E2E" w:themeColor="accent2"/>
      <w:spacing w:val="6"/>
      <w:sz w:val="54"/>
      <w:szCs w:val="56"/>
    </w:rPr>
  </w:style>
  <w:style w:type="paragraph" w:styleId="Subtitle">
    <w:name w:val="Subtitle"/>
    <w:basedOn w:val="Normal"/>
    <w:next w:val="Normal"/>
    <w:link w:val="SubtitleChar"/>
    <w:uiPriority w:val="11"/>
    <w:semiHidden/>
    <w:unhideWhenUsed/>
    <w:qFormat/>
    <w:pPr>
      <w:numPr>
        <w:ilvl w:val="1"/>
      </w:numPr>
      <w:spacing w:after="160"/>
      <w:ind w:left="360"/>
      <w:contextualSpacing/>
    </w:pPr>
    <w:rPr>
      <w:rFonts w:eastAsiaTheme="minorEastAsia"/>
      <w:i/>
      <w:spacing w:val="15"/>
      <w:sz w:val="32"/>
    </w:rPr>
  </w:style>
  <w:style w:type="paragraph" w:styleId="Date">
    <w:name w:val="Date"/>
    <w:basedOn w:val="Normal"/>
    <w:next w:val="Title"/>
    <w:link w:val="DateChar"/>
    <w:uiPriority w:val="2"/>
    <w:qFormat/>
    <w:pPr>
      <w:spacing w:after="360"/>
      <w:ind w:left="0"/>
    </w:pPr>
    <w:rPr>
      <w:sz w:val="28"/>
    </w:rPr>
  </w:style>
  <w:style w:type="character" w:customStyle="1" w:styleId="DateChar">
    <w:name w:val="Date Char"/>
    <w:basedOn w:val="DefaultParagraphFont"/>
    <w:link w:val="Date"/>
    <w:uiPriority w:val="2"/>
    <w:rPr>
      <w:sz w:val="28"/>
    </w:rPr>
  </w:style>
  <w:style w:type="character" w:styleId="IntenseEmphasis">
    <w:name w:val="Intense Emphasis"/>
    <w:basedOn w:val="DefaultParagraphFont"/>
    <w:uiPriority w:val="21"/>
    <w:semiHidden/>
    <w:unhideWhenUsed/>
    <w:qFormat/>
    <w:rPr>
      <w:b/>
      <w:iCs/>
      <w:color w:val="2E2E2E" w:themeColor="accent2"/>
    </w:rPr>
  </w:style>
  <w:style w:type="paragraph" w:styleId="IntenseQuote">
    <w:name w:val="Intense Quote"/>
    <w:basedOn w:val="Normal"/>
    <w:next w:val="Normal"/>
    <w:link w:val="IntenseQuoteChar"/>
    <w:uiPriority w:val="30"/>
    <w:semiHidden/>
    <w:unhideWhenUsed/>
    <w:qFormat/>
    <w:pPr>
      <w:spacing w:before="240"/>
    </w:pPr>
    <w:rPr>
      <w:b/>
      <w:i/>
      <w:iCs/>
      <w:color w:val="2E2E2E" w:themeColor="accent2"/>
    </w:rPr>
  </w:style>
  <w:style w:type="character" w:customStyle="1" w:styleId="IntenseQuoteChar">
    <w:name w:val="Intense Quote Char"/>
    <w:basedOn w:val="DefaultParagraphFont"/>
    <w:link w:val="IntenseQuote"/>
    <w:uiPriority w:val="30"/>
    <w:semiHidden/>
    <w:rPr>
      <w:b/>
      <w:i/>
      <w:iCs/>
      <w:color w:val="2E2E2E" w:themeColor="accent2"/>
    </w:rPr>
  </w:style>
  <w:style w:type="character" w:styleId="IntenseReference">
    <w:name w:val="Intense Reference"/>
    <w:basedOn w:val="DefaultParagraphFont"/>
    <w:uiPriority w:val="32"/>
    <w:semiHidden/>
    <w:unhideWhenUsed/>
    <w:qFormat/>
    <w:rPr>
      <w:b/>
      <w:bCs/>
      <w:caps/>
      <w:smallCaps w:val="0"/>
      <w:color w:val="707070" w:themeColor="accent1"/>
      <w:spacing w:val="0"/>
    </w:rPr>
  </w:style>
  <w:style w:type="paragraph" w:styleId="Quote">
    <w:name w:val="Quote"/>
    <w:basedOn w:val="Normal"/>
    <w:next w:val="Normal"/>
    <w:link w:val="QuoteChar"/>
    <w:uiPriority w:val="29"/>
    <w:semiHidden/>
    <w:unhideWhenUsed/>
    <w:qFormat/>
    <w:pPr>
      <w:spacing w:before="240"/>
    </w:pPr>
    <w:rPr>
      <w:i/>
      <w:iCs/>
    </w:rPr>
  </w:style>
  <w:style w:type="character" w:customStyle="1" w:styleId="QuoteChar">
    <w:name w:val="Quote Char"/>
    <w:basedOn w:val="DefaultParagraphFont"/>
    <w:link w:val="Quote"/>
    <w:uiPriority w:val="29"/>
    <w:semiHidden/>
    <w:rPr>
      <w:i/>
      <w:iCs/>
    </w:rPr>
  </w:style>
  <w:style w:type="character" w:styleId="Strong">
    <w:name w:val="Strong"/>
    <w:basedOn w:val="DefaultParagraphFont"/>
    <w:uiPriority w:val="22"/>
    <w:semiHidden/>
    <w:unhideWhenUsed/>
    <w:qFormat/>
    <w:rPr>
      <w:b/>
      <w:bCs/>
    </w:rPr>
  </w:style>
  <w:style w:type="character" w:styleId="SubtleEmphasis">
    <w:name w:val="Subtle Emphasis"/>
    <w:basedOn w:val="DefaultParagraphFont"/>
    <w:uiPriority w:val="19"/>
    <w:semiHidden/>
    <w:unhideWhenUsed/>
    <w:qFormat/>
    <w:rPr>
      <w:i/>
      <w:iCs/>
      <w:color w:val="707070" w:themeColor="accent1"/>
    </w:rPr>
  </w:style>
  <w:style w:type="character" w:styleId="SubtleReference">
    <w:name w:val="Subtle Reference"/>
    <w:basedOn w:val="DefaultParagraphFont"/>
    <w:uiPriority w:val="31"/>
    <w:semiHidden/>
    <w:unhideWhenUsed/>
    <w:qFormat/>
    <w:rPr>
      <w:caps/>
      <w:smallCaps w:val="0"/>
      <w:color w:val="707070" w:themeColor="accent1"/>
    </w:rPr>
  </w:style>
  <w:style w:type="paragraph" w:styleId="TOCHeading">
    <w:name w:val="TOC Heading"/>
    <w:basedOn w:val="Heading1"/>
    <w:next w:val="Normal"/>
    <w:uiPriority w:val="39"/>
    <w:semiHidden/>
    <w:unhideWhenUsed/>
    <w:qFormat/>
    <w:pPr>
      <w:numPr>
        <w:numId w:val="0"/>
      </w:numPr>
      <w:outlineLvl w:val="9"/>
    </w:pPr>
  </w:style>
  <w:style w:type="character" w:customStyle="1" w:styleId="SubtitleChar">
    <w:name w:val="Subtitle Char"/>
    <w:basedOn w:val="DefaultParagraphFont"/>
    <w:link w:val="Subtitle"/>
    <w:uiPriority w:val="11"/>
    <w:semiHidden/>
    <w:rPr>
      <w:rFonts w:eastAsiaTheme="minorEastAsia"/>
      <w:i/>
      <w:spacing w:val="15"/>
      <w:sz w:val="32"/>
    </w:rPr>
  </w:style>
  <w:style w:type="character" w:styleId="PlaceholderText">
    <w:name w:val="Placeholder Text"/>
    <w:basedOn w:val="DefaultParagraphFont"/>
    <w:uiPriority w:val="99"/>
    <w:semiHidden/>
    <w:rPr>
      <w:color w:val="808080"/>
    </w:rPr>
  </w:style>
  <w:style w:type="paragraph" w:styleId="ListParagraph">
    <w:name w:val="List Paragraph"/>
    <w:basedOn w:val="Normal"/>
    <w:uiPriority w:val="34"/>
    <w:unhideWhenUsed/>
    <w:qFormat/>
    <w:rsid w:val="00386BDE"/>
    <w:pPr>
      <w:ind w:left="720"/>
      <w:contextualSpacing/>
    </w:pPr>
  </w:style>
  <w:style w:type="paragraph" w:styleId="TOC1">
    <w:name w:val="toc 1"/>
    <w:basedOn w:val="Normal"/>
    <w:next w:val="Normal"/>
    <w:autoRedefine/>
    <w:uiPriority w:val="39"/>
    <w:unhideWhenUsed/>
    <w:rsid w:val="00386BDE"/>
    <w:pPr>
      <w:spacing w:before="120"/>
      <w:ind w:left="0"/>
    </w:pPr>
    <w:rPr>
      <w:b/>
      <w:bCs/>
      <w:caps/>
      <w:sz w:val="20"/>
      <w:szCs w:val="20"/>
    </w:rPr>
  </w:style>
  <w:style w:type="paragraph" w:styleId="TOC2">
    <w:name w:val="toc 2"/>
    <w:basedOn w:val="Normal"/>
    <w:next w:val="Normal"/>
    <w:autoRedefine/>
    <w:uiPriority w:val="39"/>
    <w:unhideWhenUsed/>
    <w:rsid w:val="00386BDE"/>
    <w:pPr>
      <w:spacing w:after="0"/>
      <w:ind w:left="220"/>
    </w:pPr>
    <w:rPr>
      <w:smallCaps/>
      <w:sz w:val="20"/>
      <w:szCs w:val="20"/>
    </w:rPr>
  </w:style>
  <w:style w:type="paragraph" w:styleId="TOC3">
    <w:name w:val="toc 3"/>
    <w:basedOn w:val="Normal"/>
    <w:next w:val="Normal"/>
    <w:autoRedefine/>
    <w:uiPriority w:val="39"/>
    <w:unhideWhenUsed/>
    <w:rsid w:val="00386BDE"/>
    <w:pPr>
      <w:spacing w:after="0"/>
      <w:ind w:left="440"/>
    </w:pPr>
    <w:rPr>
      <w:i/>
      <w:iCs/>
      <w:sz w:val="20"/>
      <w:szCs w:val="20"/>
    </w:rPr>
  </w:style>
  <w:style w:type="paragraph" w:styleId="TOC4">
    <w:name w:val="toc 4"/>
    <w:basedOn w:val="Normal"/>
    <w:next w:val="Normal"/>
    <w:autoRedefine/>
    <w:uiPriority w:val="39"/>
    <w:unhideWhenUsed/>
    <w:rsid w:val="00386BDE"/>
    <w:pPr>
      <w:spacing w:after="0"/>
      <w:ind w:left="660"/>
    </w:pPr>
    <w:rPr>
      <w:sz w:val="18"/>
      <w:szCs w:val="18"/>
    </w:rPr>
  </w:style>
  <w:style w:type="paragraph" w:styleId="TOC5">
    <w:name w:val="toc 5"/>
    <w:basedOn w:val="Normal"/>
    <w:next w:val="Normal"/>
    <w:autoRedefine/>
    <w:uiPriority w:val="39"/>
    <w:unhideWhenUsed/>
    <w:rsid w:val="00386BDE"/>
    <w:pPr>
      <w:spacing w:after="0"/>
      <w:ind w:left="880"/>
    </w:pPr>
    <w:rPr>
      <w:sz w:val="18"/>
      <w:szCs w:val="18"/>
    </w:rPr>
  </w:style>
  <w:style w:type="paragraph" w:styleId="TOC6">
    <w:name w:val="toc 6"/>
    <w:basedOn w:val="Normal"/>
    <w:next w:val="Normal"/>
    <w:autoRedefine/>
    <w:uiPriority w:val="39"/>
    <w:unhideWhenUsed/>
    <w:rsid w:val="00386BDE"/>
    <w:pPr>
      <w:spacing w:after="0"/>
      <w:ind w:left="1100"/>
    </w:pPr>
    <w:rPr>
      <w:sz w:val="18"/>
      <w:szCs w:val="18"/>
    </w:rPr>
  </w:style>
  <w:style w:type="paragraph" w:styleId="TOC7">
    <w:name w:val="toc 7"/>
    <w:basedOn w:val="Normal"/>
    <w:next w:val="Normal"/>
    <w:autoRedefine/>
    <w:uiPriority w:val="39"/>
    <w:unhideWhenUsed/>
    <w:rsid w:val="00386BDE"/>
    <w:pPr>
      <w:spacing w:after="0"/>
      <w:ind w:left="1320"/>
    </w:pPr>
    <w:rPr>
      <w:sz w:val="18"/>
      <w:szCs w:val="18"/>
    </w:rPr>
  </w:style>
  <w:style w:type="paragraph" w:styleId="TOC8">
    <w:name w:val="toc 8"/>
    <w:basedOn w:val="Normal"/>
    <w:next w:val="Normal"/>
    <w:autoRedefine/>
    <w:uiPriority w:val="39"/>
    <w:unhideWhenUsed/>
    <w:rsid w:val="00386BDE"/>
    <w:pPr>
      <w:spacing w:after="0"/>
      <w:ind w:left="1540"/>
    </w:pPr>
    <w:rPr>
      <w:sz w:val="18"/>
      <w:szCs w:val="18"/>
    </w:rPr>
  </w:style>
  <w:style w:type="paragraph" w:styleId="TOC9">
    <w:name w:val="toc 9"/>
    <w:basedOn w:val="Normal"/>
    <w:next w:val="Normal"/>
    <w:autoRedefine/>
    <w:uiPriority w:val="39"/>
    <w:unhideWhenUsed/>
    <w:rsid w:val="00386BDE"/>
    <w:pPr>
      <w:spacing w:after="0"/>
      <w:ind w:left="1760"/>
    </w:pPr>
    <w:rPr>
      <w:sz w:val="18"/>
      <w:szCs w:val="18"/>
    </w:rPr>
  </w:style>
  <w:style w:type="character" w:styleId="Hyperlink">
    <w:name w:val="Hyperlink"/>
    <w:basedOn w:val="DefaultParagraphFont"/>
    <w:uiPriority w:val="99"/>
    <w:unhideWhenUsed/>
    <w:rsid w:val="00386BDE"/>
    <w:rPr>
      <w:color w:val="58A8AD" w:themeColor="hyperlink"/>
      <w:u w:val="single"/>
    </w:rPr>
  </w:style>
  <w:style w:type="paragraph" w:styleId="NormalWeb">
    <w:name w:val="Normal (Web)"/>
    <w:basedOn w:val="Normal"/>
    <w:uiPriority w:val="99"/>
    <w:unhideWhenUsed/>
    <w:rsid w:val="00A75355"/>
    <w:pPr>
      <w:spacing w:before="100" w:beforeAutospacing="1" w:after="100" w:afterAutospacing="1" w:line="240" w:lineRule="auto"/>
      <w:ind w:left="0"/>
    </w:pPr>
    <w:rPr>
      <w:rFonts w:ascii="Times New Roman" w:eastAsia="Times New Roman" w:hAnsi="Times New Roman" w:cs="Times New Roman"/>
      <w:color w:val="auto"/>
      <w:szCs w:val="24"/>
      <w:lang w:val="en-CA" w:eastAsia="en-US"/>
    </w:rPr>
  </w:style>
  <w:style w:type="paragraph" w:styleId="NoSpacing">
    <w:name w:val="No Spacing"/>
    <w:link w:val="NoSpacingChar"/>
    <w:uiPriority w:val="1"/>
    <w:qFormat/>
    <w:rsid w:val="0022386F"/>
    <w:pPr>
      <w:spacing w:after="0" w:line="240" w:lineRule="auto"/>
      <w:ind w:left="0"/>
    </w:pPr>
    <w:rPr>
      <w:rFonts w:eastAsiaTheme="minorEastAsia"/>
      <w:color w:val="auto"/>
      <w:lang w:eastAsia="zh-CN"/>
    </w:rPr>
  </w:style>
  <w:style w:type="character" w:customStyle="1" w:styleId="NoSpacingChar">
    <w:name w:val="No Spacing Char"/>
    <w:basedOn w:val="DefaultParagraphFont"/>
    <w:link w:val="NoSpacing"/>
    <w:uiPriority w:val="1"/>
    <w:rsid w:val="0022386F"/>
    <w:rPr>
      <w:rFonts w:eastAsiaTheme="minorEastAsia"/>
      <w:color w:val="auto"/>
      <w:lang w:eastAsia="zh-CN"/>
    </w:rPr>
  </w:style>
  <w:style w:type="character" w:styleId="UnresolvedMention">
    <w:name w:val="Unresolved Mention"/>
    <w:basedOn w:val="DefaultParagraphFont"/>
    <w:uiPriority w:val="99"/>
    <w:semiHidden/>
    <w:unhideWhenUsed/>
    <w:rsid w:val="00181544"/>
    <w:rPr>
      <w:color w:val="605E5C"/>
      <w:shd w:val="clear" w:color="auto" w:fill="E1DFDD"/>
    </w:rPr>
  </w:style>
  <w:style w:type="paragraph" w:styleId="FootnoteText">
    <w:name w:val="footnote text"/>
    <w:basedOn w:val="Normal"/>
    <w:link w:val="FootnoteTextChar"/>
    <w:uiPriority w:val="99"/>
    <w:semiHidden/>
    <w:unhideWhenUsed/>
    <w:rsid w:val="0043115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3115D"/>
    <w:rPr>
      <w:rFonts w:ascii="Tahoma" w:hAnsi="Tahoma"/>
      <w:color w:val="000000" w:themeColor="text1"/>
      <w:sz w:val="20"/>
      <w:szCs w:val="20"/>
    </w:rPr>
  </w:style>
  <w:style w:type="character" w:styleId="FootnoteReference">
    <w:name w:val="footnote reference"/>
    <w:basedOn w:val="DefaultParagraphFont"/>
    <w:uiPriority w:val="99"/>
    <w:semiHidden/>
    <w:unhideWhenUsed/>
    <w:rsid w:val="0043115D"/>
    <w:rPr>
      <w:vertAlign w:val="superscript"/>
    </w:rPr>
  </w:style>
  <w:style w:type="character" w:styleId="FollowedHyperlink">
    <w:name w:val="FollowedHyperlink"/>
    <w:basedOn w:val="DefaultParagraphFont"/>
    <w:uiPriority w:val="99"/>
    <w:semiHidden/>
    <w:unhideWhenUsed/>
    <w:rsid w:val="00A0541A"/>
    <w:rPr>
      <w:color w:val="2B8073"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22604">
      <w:bodyDiv w:val="1"/>
      <w:marLeft w:val="0"/>
      <w:marRight w:val="0"/>
      <w:marTop w:val="0"/>
      <w:marBottom w:val="0"/>
      <w:divBdr>
        <w:top w:val="none" w:sz="0" w:space="0" w:color="auto"/>
        <w:left w:val="none" w:sz="0" w:space="0" w:color="auto"/>
        <w:bottom w:val="none" w:sz="0" w:space="0" w:color="auto"/>
        <w:right w:val="none" w:sz="0" w:space="0" w:color="auto"/>
      </w:divBdr>
      <w:divsChild>
        <w:div w:id="1098215612">
          <w:marLeft w:val="0"/>
          <w:marRight w:val="0"/>
          <w:marTop w:val="0"/>
          <w:marBottom w:val="0"/>
          <w:divBdr>
            <w:top w:val="none" w:sz="0" w:space="0" w:color="auto"/>
            <w:left w:val="none" w:sz="0" w:space="0" w:color="auto"/>
            <w:bottom w:val="none" w:sz="0" w:space="0" w:color="auto"/>
            <w:right w:val="none" w:sz="0" w:space="0" w:color="auto"/>
          </w:divBdr>
          <w:divsChild>
            <w:div w:id="179899865">
              <w:marLeft w:val="0"/>
              <w:marRight w:val="0"/>
              <w:marTop w:val="0"/>
              <w:marBottom w:val="0"/>
              <w:divBdr>
                <w:top w:val="none" w:sz="0" w:space="0" w:color="auto"/>
                <w:left w:val="none" w:sz="0" w:space="0" w:color="auto"/>
                <w:bottom w:val="none" w:sz="0" w:space="0" w:color="auto"/>
                <w:right w:val="none" w:sz="0" w:space="0" w:color="auto"/>
              </w:divBdr>
              <w:divsChild>
                <w:div w:id="109216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110312">
      <w:bodyDiv w:val="1"/>
      <w:marLeft w:val="0"/>
      <w:marRight w:val="0"/>
      <w:marTop w:val="0"/>
      <w:marBottom w:val="0"/>
      <w:divBdr>
        <w:top w:val="none" w:sz="0" w:space="0" w:color="auto"/>
        <w:left w:val="none" w:sz="0" w:space="0" w:color="auto"/>
        <w:bottom w:val="none" w:sz="0" w:space="0" w:color="auto"/>
        <w:right w:val="none" w:sz="0" w:space="0" w:color="auto"/>
      </w:divBdr>
    </w:div>
    <w:div w:id="350452943">
      <w:bodyDiv w:val="1"/>
      <w:marLeft w:val="0"/>
      <w:marRight w:val="0"/>
      <w:marTop w:val="0"/>
      <w:marBottom w:val="0"/>
      <w:divBdr>
        <w:top w:val="none" w:sz="0" w:space="0" w:color="auto"/>
        <w:left w:val="none" w:sz="0" w:space="0" w:color="auto"/>
        <w:bottom w:val="none" w:sz="0" w:space="0" w:color="auto"/>
        <w:right w:val="none" w:sz="0" w:space="0" w:color="auto"/>
      </w:divBdr>
    </w:div>
    <w:div w:id="475024986">
      <w:bodyDiv w:val="1"/>
      <w:marLeft w:val="0"/>
      <w:marRight w:val="0"/>
      <w:marTop w:val="0"/>
      <w:marBottom w:val="0"/>
      <w:divBdr>
        <w:top w:val="none" w:sz="0" w:space="0" w:color="auto"/>
        <w:left w:val="none" w:sz="0" w:space="0" w:color="auto"/>
        <w:bottom w:val="none" w:sz="0" w:space="0" w:color="auto"/>
        <w:right w:val="none" w:sz="0" w:space="0" w:color="auto"/>
      </w:divBdr>
    </w:div>
    <w:div w:id="753018064">
      <w:bodyDiv w:val="1"/>
      <w:marLeft w:val="0"/>
      <w:marRight w:val="0"/>
      <w:marTop w:val="0"/>
      <w:marBottom w:val="0"/>
      <w:divBdr>
        <w:top w:val="none" w:sz="0" w:space="0" w:color="auto"/>
        <w:left w:val="none" w:sz="0" w:space="0" w:color="auto"/>
        <w:bottom w:val="none" w:sz="0" w:space="0" w:color="auto"/>
        <w:right w:val="none" w:sz="0" w:space="0" w:color="auto"/>
      </w:divBdr>
    </w:div>
    <w:div w:id="991525825">
      <w:bodyDiv w:val="1"/>
      <w:marLeft w:val="0"/>
      <w:marRight w:val="0"/>
      <w:marTop w:val="0"/>
      <w:marBottom w:val="0"/>
      <w:divBdr>
        <w:top w:val="none" w:sz="0" w:space="0" w:color="auto"/>
        <w:left w:val="none" w:sz="0" w:space="0" w:color="auto"/>
        <w:bottom w:val="none" w:sz="0" w:space="0" w:color="auto"/>
        <w:right w:val="none" w:sz="0" w:space="0" w:color="auto"/>
      </w:divBdr>
    </w:div>
    <w:div w:id="1098136606">
      <w:bodyDiv w:val="1"/>
      <w:marLeft w:val="0"/>
      <w:marRight w:val="0"/>
      <w:marTop w:val="0"/>
      <w:marBottom w:val="0"/>
      <w:divBdr>
        <w:top w:val="none" w:sz="0" w:space="0" w:color="auto"/>
        <w:left w:val="none" w:sz="0" w:space="0" w:color="auto"/>
        <w:bottom w:val="none" w:sz="0" w:space="0" w:color="auto"/>
        <w:right w:val="none" w:sz="0" w:space="0" w:color="auto"/>
      </w:divBdr>
    </w:div>
    <w:div w:id="1354916729">
      <w:bodyDiv w:val="1"/>
      <w:marLeft w:val="0"/>
      <w:marRight w:val="0"/>
      <w:marTop w:val="0"/>
      <w:marBottom w:val="0"/>
      <w:divBdr>
        <w:top w:val="none" w:sz="0" w:space="0" w:color="auto"/>
        <w:left w:val="none" w:sz="0" w:space="0" w:color="auto"/>
        <w:bottom w:val="none" w:sz="0" w:space="0" w:color="auto"/>
        <w:right w:val="none" w:sz="0" w:space="0" w:color="auto"/>
      </w:divBdr>
    </w:div>
    <w:div w:id="1742406367">
      <w:bodyDiv w:val="1"/>
      <w:marLeft w:val="0"/>
      <w:marRight w:val="0"/>
      <w:marTop w:val="0"/>
      <w:marBottom w:val="0"/>
      <w:divBdr>
        <w:top w:val="none" w:sz="0" w:space="0" w:color="auto"/>
        <w:left w:val="none" w:sz="0" w:space="0" w:color="auto"/>
        <w:bottom w:val="none" w:sz="0" w:space="0" w:color="auto"/>
        <w:right w:val="none" w:sz="0" w:space="0" w:color="auto"/>
      </w:divBdr>
    </w:div>
    <w:div w:id="1902054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diagramQuickStyle" Target="diagrams/quickStyle1.xml"/><Relationship Id="rId39" Type="http://schemas.openxmlformats.org/officeDocument/2006/relationships/hyperlink" Target="https://www.gettyimages.ca/photos/circular-objects" TargetMode="External"/><Relationship Id="rId21" Type="http://schemas.openxmlformats.org/officeDocument/2006/relationships/image" Target="media/image12.png"/><Relationship Id="rId34" Type="http://schemas.openxmlformats.org/officeDocument/2006/relationships/hyperlink" Target="https://github.com/mwangidyce/aidi_200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Data" Target="diagrams/data1.xml"/><Relationship Id="rId32" Type="http://schemas.openxmlformats.org/officeDocument/2006/relationships/hyperlink" Target="https://stackoverflow.com/questions/120926/why-does-python-pep-8-strongly-recommend-spaces-over-tabs-for-indentation" TargetMode="External"/><Relationship Id="rId37" Type="http://schemas.openxmlformats.org/officeDocument/2006/relationships/hyperlink" Target="https://www.applause.com/blog/training-data-validation-data-vs-test-data"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yimagesearch.com/2017/12/04/how-to-create-a-deep-learning-dataset-using-google-images/" TargetMode="External"/><Relationship Id="rId23" Type="http://schemas.openxmlformats.org/officeDocument/2006/relationships/image" Target="media/image14.png"/><Relationship Id="rId28" Type="http://schemas.microsoft.com/office/2007/relationships/diagramDrawing" Target="diagrams/drawing1.xml"/><Relationship Id="rId36" Type="http://schemas.openxmlformats.org/officeDocument/2006/relationships/hyperlink" Target="https://www.google.com/search?q=list+of+square+shape+images&amp;client=firefox-b-d&amp;channel=nrow5&amp;sxsrf=APq-WBtyqdQknApwukaDvpNfCid8e1zEKA:1649956934678&amp;source=lnms&amp;tbm=isch&amp;sa=X&amp;ved=2ahUKEwjTwvHHiJT3AhVBOs0KHWSSAYQQ_AUoAXoECAEQAw&amp;biw=1368&amp;bih=787&amp;dpr=2"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peps.python.org/pep-0008/"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diagramColors" Target="diagrams/colors1.xml"/><Relationship Id="rId30" Type="http://schemas.openxmlformats.org/officeDocument/2006/relationships/image" Target="media/image16.png"/><Relationship Id="rId35" Type="http://schemas.openxmlformats.org/officeDocument/2006/relationships/hyperlink" Target="https://www.google.com/search?q=list+of+circular+object+images&amp;tbm=isch&amp;ved=2ahUKEwinp4LFgJX3AhWcr3IEHV8aA9AQ2-cCegQIABAA&amp;oq=list+of+circular+obj&amp;gs_lcp=CgNpbWcQARgAMgcIIxDvAxAnMgcIIxDvAxAnMgQIABAYULIVWIoaYOMiaABwAHgAgAFyiAGAA5IBAzMuMZgBAKABAaoBC2d3cy13aXotaW1nwAEB&amp;sclient=img&amp;ei=FNZYYqfNN5zfytMP37SMgA0&amp;bih=787&amp;biw=1368&amp;client=firefox-b-d" TargetMode="Externa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diagramLayout" Target="diagrams/layout1.xml"/><Relationship Id="rId33" Type="http://schemas.openxmlformats.org/officeDocument/2006/relationships/hyperlink" Target="https://google.github.io/styleguide/pyguide.html" TargetMode="External"/><Relationship Id="rId38" Type="http://schemas.openxmlformats.org/officeDocument/2006/relationships/hyperlink" Target="https://machinelearningmastery.com/dropout-regularization-deep-learning-models-keras/"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stackoverflow.com/questions/120926/why-does-python-pep-8-strongly-recommend-spaces-over-tabs-for-indentatio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raj/Library/Containers/com.microsoft.Word/Data/Library/Application%20Support/Microsoft/Office/16.0/DTS/en-US%7bA7464135-8393-2B4A-8CF1-5E99F197410E%7d/%7b46EF588F-6496-2247-BB6F-37E7D6A39E11%7dtf10002082.dot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1D49565-7869-CA40-955D-3827A20F1F94}" type="doc">
      <dgm:prSet loTypeId="urn:microsoft.com/office/officeart/2005/8/layout/bProcess3" loCatId="" qsTypeId="urn:microsoft.com/office/officeart/2005/8/quickstyle/simple1" qsCatId="simple" csTypeId="urn:microsoft.com/office/officeart/2005/8/colors/accent1_2" csCatId="accent1" phldr="1"/>
      <dgm:spPr/>
      <dgm:t>
        <a:bodyPr/>
        <a:lstStyle/>
        <a:p>
          <a:endParaRPr lang="en-US"/>
        </a:p>
      </dgm:t>
    </dgm:pt>
    <dgm:pt modelId="{A8D11803-59D6-F742-8104-9578564DADC3}">
      <dgm:prSet/>
      <dgm:spPr>
        <a:solidFill>
          <a:srgbClr val="002060"/>
        </a:solidFill>
        <a:ln>
          <a:solidFill>
            <a:srgbClr val="0070C0"/>
          </a:solidFill>
        </a:ln>
      </dgm:spPr>
      <dgm:t>
        <a:bodyPr/>
        <a:lstStyle/>
        <a:p>
          <a:pPr>
            <a:buFont typeface="Cambria" panose="02040503050406030204" pitchFamily="18" charset="0"/>
            <a:buChar char="-"/>
          </a:pPr>
          <a:r>
            <a:rPr lang="en-US" b="0" i="0"/>
            <a:t>User uploads image</a:t>
          </a:r>
          <a:endParaRPr lang="en-CA" b="0" i="1"/>
        </a:p>
      </dgm:t>
    </dgm:pt>
    <dgm:pt modelId="{C645385F-B3D7-4C48-9B50-898992FE07FD}" type="parTrans" cxnId="{7DE8BC2D-0F70-D348-BA92-5BAFD390AA36}">
      <dgm:prSet/>
      <dgm:spPr/>
      <dgm:t>
        <a:bodyPr/>
        <a:lstStyle/>
        <a:p>
          <a:endParaRPr lang="en-US"/>
        </a:p>
      </dgm:t>
    </dgm:pt>
    <dgm:pt modelId="{A7F04895-7592-3E4E-8EA0-47CA6250A9E7}" type="sibTrans" cxnId="{7DE8BC2D-0F70-D348-BA92-5BAFD390AA36}">
      <dgm:prSet/>
      <dgm:spPr>
        <a:solidFill>
          <a:srgbClr val="FFC000"/>
        </a:solidFill>
        <a:ln>
          <a:solidFill>
            <a:srgbClr val="002060"/>
          </a:solidFill>
          <a:tailEnd type="triangle" w="lg" len="lg"/>
        </a:ln>
      </dgm:spPr>
      <dgm:t>
        <a:bodyPr/>
        <a:lstStyle/>
        <a:p>
          <a:endParaRPr lang="en-US"/>
        </a:p>
      </dgm:t>
    </dgm:pt>
    <dgm:pt modelId="{A39FC743-8404-2544-B382-DC1CB11AF1F5}">
      <dgm:prSet/>
      <dgm:spPr>
        <a:solidFill>
          <a:srgbClr val="0070C0"/>
        </a:solidFill>
      </dgm:spPr>
      <dgm:t>
        <a:bodyPr/>
        <a:lstStyle/>
        <a:p>
          <a:pPr>
            <a:buFont typeface="Cambria" panose="02040503050406030204" pitchFamily="18" charset="0"/>
            <a:buChar char="-"/>
          </a:pPr>
          <a:r>
            <a:rPr lang="en-US" b="0" i="0"/>
            <a:t>Image sent to the backend: process the image.</a:t>
          </a:r>
          <a:endParaRPr lang="en-CA" b="0" i="1"/>
        </a:p>
      </dgm:t>
    </dgm:pt>
    <dgm:pt modelId="{02F31CE1-8FF4-984D-BD7F-898B8B0503C3}" type="parTrans" cxnId="{BB5A8B69-6A7E-B749-987D-A6ACD5058937}">
      <dgm:prSet/>
      <dgm:spPr/>
      <dgm:t>
        <a:bodyPr/>
        <a:lstStyle/>
        <a:p>
          <a:endParaRPr lang="en-US"/>
        </a:p>
      </dgm:t>
    </dgm:pt>
    <dgm:pt modelId="{556FD00B-7956-A74F-B107-C1A1D6A3E828}" type="sibTrans" cxnId="{BB5A8B69-6A7E-B749-987D-A6ACD5058937}">
      <dgm:prSet/>
      <dgm:spPr>
        <a:solidFill>
          <a:srgbClr val="FFC000"/>
        </a:solidFill>
        <a:ln>
          <a:solidFill>
            <a:srgbClr val="0070C0"/>
          </a:solidFill>
          <a:tailEnd type="triangle" w="lg" len="lg"/>
        </a:ln>
      </dgm:spPr>
      <dgm:t>
        <a:bodyPr/>
        <a:lstStyle/>
        <a:p>
          <a:endParaRPr lang="en-US"/>
        </a:p>
      </dgm:t>
    </dgm:pt>
    <dgm:pt modelId="{991AD1FE-46F1-284D-80C4-271F584B0AEB}">
      <dgm:prSet/>
      <dgm:spPr>
        <a:solidFill>
          <a:srgbClr val="00B0F0"/>
        </a:solidFill>
      </dgm:spPr>
      <dgm:t>
        <a:bodyPr/>
        <a:lstStyle/>
        <a:p>
          <a:pPr>
            <a:buFont typeface="Cambria" panose="02040503050406030204" pitchFamily="18" charset="0"/>
            <a:buChar char="-"/>
          </a:pPr>
          <a:r>
            <a:rPr lang="en-US" b="0" i="0"/>
            <a:t>Pre-processed image sent to the model.</a:t>
          </a:r>
          <a:endParaRPr lang="en-CA" b="0" i="1"/>
        </a:p>
      </dgm:t>
    </dgm:pt>
    <dgm:pt modelId="{5EE7C3F4-1253-3F40-B36D-DC08EA77FDD3}" type="parTrans" cxnId="{FEB26518-FBCC-6049-8FD4-125B248FC4CA}">
      <dgm:prSet/>
      <dgm:spPr/>
      <dgm:t>
        <a:bodyPr/>
        <a:lstStyle/>
        <a:p>
          <a:endParaRPr lang="en-US"/>
        </a:p>
      </dgm:t>
    </dgm:pt>
    <dgm:pt modelId="{50B3721D-E918-B849-94A4-8F2DB0D3725E}" type="sibTrans" cxnId="{FEB26518-FBCC-6049-8FD4-125B248FC4CA}">
      <dgm:prSet/>
      <dgm:spPr>
        <a:solidFill>
          <a:srgbClr val="FFC000"/>
        </a:solidFill>
        <a:ln>
          <a:solidFill>
            <a:srgbClr val="00B0F0"/>
          </a:solidFill>
          <a:tailEnd type="triangle" w="lg" len="lg"/>
        </a:ln>
      </dgm:spPr>
      <dgm:t>
        <a:bodyPr/>
        <a:lstStyle/>
        <a:p>
          <a:endParaRPr lang="en-US"/>
        </a:p>
      </dgm:t>
    </dgm:pt>
    <dgm:pt modelId="{2D023AD5-3170-7F4E-A6E4-D0A5B08C93D1}">
      <dgm:prSet/>
      <dgm:spPr>
        <a:solidFill>
          <a:srgbClr val="00B0F0"/>
        </a:solidFill>
      </dgm:spPr>
      <dgm:t>
        <a:bodyPr/>
        <a:lstStyle/>
        <a:p>
          <a:pPr>
            <a:buFont typeface="Cambria" panose="02040503050406030204" pitchFamily="18" charset="0"/>
            <a:buChar char="-"/>
          </a:pPr>
          <a:r>
            <a:rPr lang="en-US" b="0" i="0"/>
            <a:t>Model makes a prediction.</a:t>
          </a:r>
          <a:endParaRPr lang="en-CA" b="0" i="1"/>
        </a:p>
      </dgm:t>
    </dgm:pt>
    <dgm:pt modelId="{EC0F3356-0165-6A42-8CD9-8A22095AD6DD}" type="parTrans" cxnId="{25E97FFE-5BAB-7E4C-85D5-702E1C1B4EE2}">
      <dgm:prSet/>
      <dgm:spPr/>
      <dgm:t>
        <a:bodyPr/>
        <a:lstStyle/>
        <a:p>
          <a:endParaRPr lang="en-US"/>
        </a:p>
      </dgm:t>
    </dgm:pt>
    <dgm:pt modelId="{24FB6213-6149-8D4F-B7AB-A64BC1825364}" type="sibTrans" cxnId="{25E97FFE-5BAB-7E4C-85D5-702E1C1B4EE2}">
      <dgm:prSet/>
      <dgm:spPr>
        <a:solidFill>
          <a:srgbClr val="FFC000"/>
        </a:solidFill>
        <a:ln>
          <a:solidFill>
            <a:srgbClr val="00B0F0"/>
          </a:solidFill>
          <a:tailEnd type="triangle" w="lg" len="lg"/>
        </a:ln>
      </dgm:spPr>
      <dgm:t>
        <a:bodyPr/>
        <a:lstStyle/>
        <a:p>
          <a:endParaRPr lang="en-US"/>
        </a:p>
      </dgm:t>
    </dgm:pt>
    <dgm:pt modelId="{B444D233-8091-024D-9FC7-04A3EAC97804}">
      <dgm:prSet/>
      <dgm:spPr>
        <a:solidFill>
          <a:srgbClr val="0070C0"/>
        </a:solidFill>
      </dgm:spPr>
      <dgm:t>
        <a:bodyPr/>
        <a:lstStyle/>
        <a:p>
          <a:pPr>
            <a:buFont typeface="Cambria" panose="02040503050406030204" pitchFamily="18" charset="0"/>
            <a:buChar char="-"/>
          </a:pPr>
          <a:r>
            <a:rPr lang="en-US" b="0" i="0"/>
            <a:t>Prediction sent to the front-end (webpage updates).</a:t>
          </a:r>
          <a:endParaRPr lang="en-CA" b="0" i="1"/>
        </a:p>
      </dgm:t>
    </dgm:pt>
    <dgm:pt modelId="{DCE672C2-8021-FC49-AA60-71BECA5BD93C}" type="parTrans" cxnId="{66169B20-BB1C-F244-AFCD-7F3C4ECA347A}">
      <dgm:prSet/>
      <dgm:spPr/>
      <dgm:t>
        <a:bodyPr/>
        <a:lstStyle/>
        <a:p>
          <a:endParaRPr lang="en-US"/>
        </a:p>
      </dgm:t>
    </dgm:pt>
    <dgm:pt modelId="{ED87A80F-5E0A-A14E-8F9B-69D14155E179}" type="sibTrans" cxnId="{66169B20-BB1C-F244-AFCD-7F3C4ECA347A}">
      <dgm:prSet/>
      <dgm:spPr>
        <a:solidFill>
          <a:srgbClr val="FFC000"/>
        </a:solidFill>
        <a:ln>
          <a:solidFill>
            <a:srgbClr val="0070C0"/>
          </a:solidFill>
          <a:tailEnd type="triangle" w="lg" len="lg"/>
        </a:ln>
      </dgm:spPr>
      <dgm:t>
        <a:bodyPr/>
        <a:lstStyle/>
        <a:p>
          <a:endParaRPr lang="en-US"/>
        </a:p>
      </dgm:t>
    </dgm:pt>
    <dgm:pt modelId="{668C563B-CBE4-6A4C-8A65-223F0C891F2B}">
      <dgm:prSet/>
      <dgm:spPr>
        <a:solidFill>
          <a:srgbClr val="002060"/>
        </a:solidFill>
      </dgm:spPr>
      <dgm:t>
        <a:bodyPr/>
        <a:lstStyle/>
        <a:p>
          <a:pPr>
            <a:buFont typeface="Cambria" panose="02040503050406030204" pitchFamily="18" charset="0"/>
            <a:buChar char="-"/>
          </a:pPr>
          <a:r>
            <a:rPr lang="en-US" b="0" i="0"/>
            <a:t>User views the results of the prediction: image of the object and confidence level.</a:t>
          </a:r>
          <a:endParaRPr lang="en-CA" b="0" i="1"/>
        </a:p>
      </dgm:t>
    </dgm:pt>
    <dgm:pt modelId="{708BA7E7-38D7-6746-A06D-879E7EA8206C}" type="parTrans" cxnId="{BDAAC0EF-0B98-F042-910D-7E332457922C}">
      <dgm:prSet/>
      <dgm:spPr/>
      <dgm:t>
        <a:bodyPr/>
        <a:lstStyle/>
        <a:p>
          <a:endParaRPr lang="en-US"/>
        </a:p>
      </dgm:t>
    </dgm:pt>
    <dgm:pt modelId="{AC3C41CF-684D-2B4D-A7C3-D0956DEB6AC1}" type="sibTrans" cxnId="{BDAAC0EF-0B98-F042-910D-7E332457922C}">
      <dgm:prSet/>
      <dgm:spPr/>
      <dgm:t>
        <a:bodyPr/>
        <a:lstStyle/>
        <a:p>
          <a:endParaRPr lang="en-US"/>
        </a:p>
      </dgm:t>
    </dgm:pt>
    <dgm:pt modelId="{DFD0A629-98D7-2F46-B447-8DCEA7C45448}" type="pres">
      <dgm:prSet presAssocID="{71D49565-7869-CA40-955D-3827A20F1F94}" presName="Name0" presStyleCnt="0">
        <dgm:presLayoutVars>
          <dgm:dir/>
          <dgm:resizeHandles val="exact"/>
        </dgm:presLayoutVars>
      </dgm:prSet>
      <dgm:spPr/>
    </dgm:pt>
    <dgm:pt modelId="{38B6AFB5-6B99-4F4C-AB34-5E7C05B77493}" type="pres">
      <dgm:prSet presAssocID="{A8D11803-59D6-F742-8104-9578564DADC3}" presName="node" presStyleLbl="node1" presStyleIdx="0" presStyleCnt="6">
        <dgm:presLayoutVars>
          <dgm:bulletEnabled val="1"/>
        </dgm:presLayoutVars>
      </dgm:prSet>
      <dgm:spPr/>
    </dgm:pt>
    <dgm:pt modelId="{27C2C678-D7AB-1445-8017-EAB875984058}" type="pres">
      <dgm:prSet presAssocID="{A7F04895-7592-3E4E-8EA0-47CA6250A9E7}" presName="sibTrans" presStyleLbl="sibTrans1D1" presStyleIdx="0" presStyleCnt="5"/>
      <dgm:spPr/>
    </dgm:pt>
    <dgm:pt modelId="{6FEDB856-535E-1047-B73E-EADFBB7102F3}" type="pres">
      <dgm:prSet presAssocID="{A7F04895-7592-3E4E-8EA0-47CA6250A9E7}" presName="connectorText" presStyleLbl="sibTrans1D1" presStyleIdx="0" presStyleCnt="5"/>
      <dgm:spPr/>
    </dgm:pt>
    <dgm:pt modelId="{A420A360-5AB8-E64B-899E-62A61E5D996C}" type="pres">
      <dgm:prSet presAssocID="{A39FC743-8404-2544-B382-DC1CB11AF1F5}" presName="node" presStyleLbl="node1" presStyleIdx="1" presStyleCnt="6">
        <dgm:presLayoutVars>
          <dgm:bulletEnabled val="1"/>
        </dgm:presLayoutVars>
      </dgm:prSet>
      <dgm:spPr/>
    </dgm:pt>
    <dgm:pt modelId="{851EB877-B4BA-FB43-BC67-9ACA11DBAC00}" type="pres">
      <dgm:prSet presAssocID="{556FD00B-7956-A74F-B107-C1A1D6A3E828}" presName="sibTrans" presStyleLbl="sibTrans1D1" presStyleIdx="1" presStyleCnt="5"/>
      <dgm:spPr/>
    </dgm:pt>
    <dgm:pt modelId="{28FB750E-DDC8-2E40-971C-177137457FA8}" type="pres">
      <dgm:prSet presAssocID="{556FD00B-7956-A74F-B107-C1A1D6A3E828}" presName="connectorText" presStyleLbl="sibTrans1D1" presStyleIdx="1" presStyleCnt="5"/>
      <dgm:spPr/>
    </dgm:pt>
    <dgm:pt modelId="{87CB5A89-16D7-7A44-816B-80F303A9320A}" type="pres">
      <dgm:prSet presAssocID="{991AD1FE-46F1-284D-80C4-271F584B0AEB}" presName="node" presStyleLbl="node1" presStyleIdx="2" presStyleCnt="6">
        <dgm:presLayoutVars>
          <dgm:bulletEnabled val="1"/>
        </dgm:presLayoutVars>
      </dgm:prSet>
      <dgm:spPr/>
    </dgm:pt>
    <dgm:pt modelId="{DCA7E4BD-9052-5243-8ABA-15E66E089BB1}" type="pres">
      <dgm:prSet presAssocID="{50B3721D-E918-B849-94A4-8F2DB0D3725E}" presName="sibTrans" presStyleLbl="sibTrans1D1" presStyleIdx="2" presStyleCnt="5"/>
      <dgm:spPr/>
    </dgm:pt>
    <dgm:pt modelId="{A8DEC247-1793-6B41-8D14-63FA150CFC17}" type="pres">
      <dgm:prSet presAssocID="{50B3721D-E918-B849-94A4-8F2DB0D3725E}" presName="connectorText" presStyleLbl="sibTrans1D1" presStyleIdx="2" presStyleCnt="5"/>
      <dgm:spPr/>
    </dgm:pt>
    <dgm:pt modelId="{D3BB8404-3C78-E942-A53A-76FC436DF644}" type="pres">
      <dgm:prSet presAssocID="{2D023AD5-3170-7F4E-A6E4-D0A5B08C93D1}" presName="node" presStyleLbl="node1" presStyleIdx="3" presStyleCnt="6">
        <dgm:presLayoutVars>
          <dgm:bulletEnabled val="1"/>
        </dgm:presLayoutVars>
      </dgm:prSet>
      <dgm:spPr/>
    </dgm:pt>
    <dgm:pt modelId="{A900E8AA-6270-5343-B981-0D7CBD0DDDBA}" type="pres">
      <dgm:prSet presAssocID="{24FB6213-6149-8D4F-B7AB-A64BC1825364}" presName="sibTrans" presStyleLbl="sibTrans1D1" presStyleIdx="3" presStyleCnt="5"/>
      <dgm:spPr/>
    </dgm:pt>
    <dgm:pt modelId="{A028A3CA-20F7-EA4C-B5B8-0EB077591990}" type="pres">
      <dgm:prSet presAssocID="{24FB6213-6149-8D4F-B7AB-A64BC1825364}" presName="connectorText" presStyleLbl="sibTrans1D1" presStyleIdx="3" presStyleCnt="5"/>
      <dgm:spPr/>
    </dgm:pt>
    <dgm:pt modelId="{E4950EE5-AC3C-DE48-952C-9CE735130301}" type="pres">
      <dgm:prSet presAssocID="{B444D233-8091-024D-9FC7-04A3EAC97804}" presName="node" presStyleLbl="node1" presStyleIdx="4" presStyleCnt="6">
        <dgm:presLayoutVars>
          <dgm:bulletEnabled val="1"/>
        </dgm:presLayoutVars>
      </dgm:prSet>
      <dgm:spPr/>
    </dgm:pt>
    <dgm:pt modelId="{7EDF8CE1-1AD2-E147-B6EA-FD8CBF2C42BD}" type="pres">
      <dgm:prSet presAssocID="{ED87A80F-5E0A-A14E-8F9B-69D14155E179}" presName="sibTrans" presStyleLbl="sibTrans1D1" presStyleIdx="4" presStyleCnt="5"/>
      <dgm:spPr/>
    </dgm:pt>
    <dgm:pt modelId="{394DB19A-E023-D745-9AB2-56C3495438E8}" type="pres">
      <dgm:prSet presAssocID="{ED87A80F-5E0A-A14E-8F9B-69D14155E179}" presName="connectorText" presStyleLbl="sibTrans1D1" presStyleIdx="4" presStyleCnt="5"/>
      <dgm:spPr/>
    </dgm:pt>
    <dgm:pt modelId="{125052BF-38A6-BD47-B65E-D48975CC06AF}" type="pres">
      <dgm:prSet presAssocID="{668C563B-CBE4-6A4C-8A65-223F0C891F2B}" presName="node" presStyleLbl="node1" presStyleIdx="5" presStyleCnt="6">
        <dgm:presLayoutVars>
          <dgm:bulletEnabled val="1"/>
        </dgm:presLayoutVars>
      </dgm:prSet>
      <dgm:spPr/>
    </dgm:pt>
  </dgm:ptLst>
  <dgm:cxnLst>
    <dgm:cxn modelId="{7B3DE909-29D3-BF47-B703-7287FF0F2242}" type="presOf" srcId="{B444D233-8091-024D-9FC7-04A3EAC97804}" destId="{E4950EE5-AC3C-DE48-952C-9CE735130301}" srcOrd="0" destOrd="0" presId="urn:microsoft.com/office/officeart/2005/8/layout/bProcess3"/>
    <dgm:cxn modelId="{FEB26518-FBCC-6049-8FD4-125B248FC4CA}" srcId="{71D49565-7869-CA40-955D-3827A20F1F94}" destId="{991AD1FE-46F1-284D-80C4-271F584B0AEB}" srcOrd="2" destOrd="0" parTransId="{5EE7C3F4-1253-3F40-B36D-DC08EA77FDD3}" sibTransId="{50B3721D-E918-B849-94A4-8F2DB0D3725E}"/>
    <dgm:cxn modelId="{A6DB361D-D2E2-684E-9066-09C0555588E1}" type="presOf" srcId="{50B3721D-E918-B849-94A4-8F2DB0D3725E}" destId="{A8DEC247-1793-6B41-8D14-63FA150CFC17}" srcOrd="1" destOrd="0" presId="urn:microsoft.com/office/officeart/2005/8/layout/bProcess3"/>
    <dgm:cxn modelId="{66169B20-BB1C-F244-AFCD-7F3C4ECA347A}" srcId="{71D49565-7869-CA40-955D-3827A20F1F94}" destId="{B444D233-8091-024D-9FC7-04A3EAC97804}" srcOrd="4" destOrd="0" parTransId="{DCE672C2-8021-FC49-AA60-71BECA5BD93C}" sibTransId="{ED87A80F-5E0A-A14E-8F9B-69D14155E179}"/>
    <dgm:cxn modelId="{64ABC522-2ABF-F946-A3B9-3DE3891EF7E0}" type="presOf" srcId="{A8D11803-59D6-F742-8104-9578564DADC3}" destId="{38B6AFB5-6B99-4F4C-AB34-5E7C05B77493}" srcOrd="0" destOrd="0" presId="urn:microsoft.com/office/officeart/2005/8/layout/bProcess3"/>
    <dgm:cxn modelId="{28613626-4E12-274B-A07C-CCE441A5B037}" type="presOf" srcId="{24FB6213-6149-8D4F-B7AB-A64BC1825364}" destId="{A028A3CA-20F7-EA4C-B5B8-0EB077591990}" srcOrd="1" destOrd="0" presId="urn:microsoft.com/office/officeart/2005/8/layout/bProcess3"/>
    <dgm:cxn modelId="{65204E2D-7FD7-D64F-B2AC-6976CB2447E9}" type="presOf" srcId="{A7F04895-7592-3E4E-8EA0-47CA6250A9E7}" destId="{6FEDB856-535E-1047-B73E-EADFBB7102F3}" srcOrd="1" destOrd="0" presId="urn:microsoft.com/office/officeart/2005/8/layout/bProcess3"/>
    <dgm:cxn modelId="{7DE8BC2D-0F70-D348-BA92-5BAFD390AA36}" srcId="{71D49565-7869-CA40-955D-3827A20F1F94}" destId="{A8D11803-59D6-F742-8104-9578564DADC3}" srcOrd="0" destOrd="0" parTransId="{C645385F-B3D7-4C48-9B50-898992FE07FD}" sibTransId="{A7F04895-7592-3E4E-8EA0-47CA6250A9E7}"/>
    <dgm:cxn modelId="{1B042331-1156-584D-BDB5-04AC99A34738}" type="presOf" srcId="{ED87A80F-5E0A-A14E-8F9B-69D14155E179}" destId="{394DB19A-E023-D745-9AB2-56C3495438E8}" srcOrd="1" destOrd="0" presId="urn:microsoft.com/office/officeart/2005/8/layout/bProcess3"/>
    <dgm:cxn modelId="{56459A54-410C-0841-BF08-ACC66A2E8C4A}" type="presOf" srcId="{A7F04895-7592-3E4E-8EA0-47CA6250A9E7}" destId="{27C2C678-D7AB-1445-8017-EAB875984058}" srcOrd="0" destOrd="0" presId="urn:microsoft.com/office/officeart/2005/8/layout/bProcess3"/>
    <dgm:cxn modelId="{316C1864-C217-1E40-8E68-1EF334882D87}" type="presOf" srcId="{2D023AD5-3170-7F4E-A6E4-D0A5B08C93D1}" destId="{D3BB8404-3C78-E942-A53A-76FC436DF644}" srcOrd="0" destOrd="0" presId="urn:microsoft.com/office/officeart/2005/8/layout/bProcess3"/>
    <dgm:cxn modelId="{3CDA8268-A6BC-004F-8816-CC184BE52D8D}" type="presOf" srcId="{556FD00B-7956-A74F-B107-C1A1D6A3E828}" destId="{28FB750E-DDC8-2E40-971C-177137457FA8}" srcOrd="1" destOrd="0" presId="urn:microsoft.com/office/officeart/2005/8/layout/bProcess3"/>
    <dgm:cxn modelId="{BB5A8B69-6A7E-B749-987D-A6ACD5058937}" srcId="{71D49565-7869-CA40-955D-3827A20F1F94}" destId="{A39FC743-8404-2544-B382-DC1CB11AF1F5}" srcOrd="1" destOrd="0" parTransId="{02F31CE1-8FF4-984D-BD7F-898B8B0503C3}" sibTransId="{556FD00B-7956-A74F-B107-C1A1D6A3E828}"/>
    <dgm:cxn modelId="{AA8D917B-C3A5-594A-8477-9B8501D4B714}" type="presOf" srcId="{A39FC743-8404-2544-B382-DC1CB11AF1F5}" destId="{A420A360-5AB8-E64B-899E-62A61E5D996C}" srcOrd="0" destOrd="0" presId="urn:microsoft.com/office/officeart/2005/8/layout/bProcess3"/>
    <dgm:cxn modelId="{96DDFA87-BC0D-1C44-91A4-1385A6CED213}" type="presOf" srcId="{24FB6213-6149-8D4F-B7AB-A64BC1825364}" destId="{A900E8AA-6270-5343-B981-0D7CBD0DDDBA}" srcOrd="0" destOrd="0" presId="urn:microsoft.com/office/officeart/2005/8/layout/bProcess3"/>
    <dgm:cxn modelId="{5D02A8A0-8403-2144-A6B2-5807860DFC07}" type="presOf" srcId="{50B3721D-E918-B849-94A4-8F2DB0D3725E}" destId="{DCA7E4BD-9052-5243-8ABA-15E66E089BB1}" srcOrd="0" destOrd="0" presId="urn:microsoft.com/office/officeart/2005/8/layout/bProcess3"/>
    <dgm:cxn modelId="{2EE0E5AB-684F-594C-B02B-C2841A7AEB2C}" type="presOf" srcId="{71D49565-7869-CA40-955D-3827A20F1F94}" destId="{DFD0A629-98D7-2F46-B447-8DCEA7C45448}" srcOrd="0" destOrd="0" presId="urn:microsoft.com/office/officeart/2005/8/layout/bProcess3"/>
    <dgm:cxn modelId="{43B74CD4-971F-D445-84E7-BF8554375F6B}" type="presOf" srcId="{668C563B-CBE4-6A4C-8A65-223F0C891F2B}" destId="{125052BF-38A6-BD47-B65E-D48975CC06AF}" srcOrd="0" destOrd="0" presId="urn:microsoft.com/office/officeart/2005/8/layout/bProcess3"/>
    <dgm:cxn modelId="{2DFB60DA-D98F-E841-9AC5-74621A9F94F8}" type="presOf" srcId="{991AD1FE-46F1-284D-80C4-271F584B0AEB}" destId="{87CB5A89-16D7-7A44-816B-80F303A9320A}" srcOrd="0" destOrd="0" presId="urn:microsoft.com/office/officeart/2005/8/layout/bProcess3"/>
    <dgm:cxn modelId="{6B793EE6-DDA0-CD4B-B3D9-37D818702EC0}" type="presOf" srcId="{ED87A80F-5E0A-A14E-8F9B-69D14155E179}" destId="{7EDF8CE1-1AD2-E147-B6EA-FD8CBF2C42BD}" srcOrd="0" destOrd="0" presId="urn:microsoft.com/office/officeart/2005/8/layout/bProcess3"/>
    <dgm:cxn modelId="{BDAAC0EF-0B98-F042-910D-7E332457922C}" srcId="{71D49565-7869-CA40-955D-3827A20F1F94}" destId="{668C563B-CBE4-6A4C-8A65-223F0C891F2B}" srcOrd="5" destOrd="0" parTransId="{708BA7E7-38D7-6746-A06D-879E7EA8206C}" sibTransId="{AC3C41CF-684D-2B4D-A7C3-D0956DEB6AC1}"/>
    <dgm:cxn modelId="{11E027F5-D453-9144-942F-793C20627FB5}" type="presOf" srcId="{556FD00B-7956-A74F-B107-C1A1D6A3E828}" destId="{851EB877-B4BA-FB43-BC67-9ACA11DBAC00}" srcOrd="0" destOrd="0" presId="urn:microsoft.com/office/officeart/2005/8/layout/bProcess3"/>
    <dgm:cxn modelId="{25E97FFE-5BAB-7E4C-85D5-702E1C1B4EE2}" srcId="{71D49565-7869-CA40-955D-3827A20F1F94}" destId="{2D023AD5-3170-7F4E-A6E4-D0A5B08C93D1}" srcOrd="3" destOrd="0" parTransId="{EC0F3356-0165-6A42-8CD9-8A22095AD6DD}" sibTransId="{24FB6213-6149-8D4F-B7AB-A64BC1825364}"/>
    <dgm:cxn modelId="{A47FB690-3E2D-2B48-A9A5-9AC6825DCECB}" type="presParOf" srcId="{DFD0A629-98D7-2F46-B447-8DCEA7C45448}" destId="{38B6AFB5-6B99-4F4C-AB34-5E7C05B77493}" srcOrd="0" destOrd="0" presId="urn:microsoft.com/office/officeart/2005/8/layout/bProcess3"/>
    <dgm:cxn modelId="{25D4054F-3323-2E4C-9E61-89B7D65D82BF}" type="presParOf" srcId="{DFD0A629-98D7-2F46-B447-8DCEA7C45448}" destId="{27C2C678-D7AB-1445-8017-EAB875984058}" srcOrd="1" destOrd="0" presId="urn:microsoft.com/office/officeart/2005/8/layout/bProcess3"/>
    <dgm:cxn modelId="{B7E22395-C2F5-AE4C-8DF6-10E0D92C48C5}" type="presParOf" srcId="{27C2C678-D7AB-1445-8017-EAB875984058}" destId="{6FEDB856-535E-1047-B73E-EADFBB7102F3}" srcOrd="0" destOrd="0" presId="urn:microsoft.com/office/officeart/2005/8/layout/bProcess3"/>
    <dgm:cxn modelId="{89B46BDE-5102-FA43-A1BF-961F702843AF}" type="presParOf" srcId="{DFD0A629-98D7-2F46-B447-8DCEA7C45448}" destId="{A420A360-5AB8-E64B-899E-62A61E5D996C}" srcOrd="2" destOrd="0" presId="urn:microsoft.com/office/officeart/2005/8/layout/bProcess3"/>
    <dgm:cxn modelId="{D10EAE0A-F85B-1446-B36A-877AA1537FE5}" type="presParOf" srcId="{DFD0A629-98D7-2F46-B447-8DCEA7C45448}" destId="{851EB877-B4BA-FB43-BC67-9ACA11DBAC00}" srcOrd="3" destOrd="0" presId="urn:microsoft.com/office/officeart/2005/8/layout/bProcess3"/>
    <dgm:cxn modelId="{B51EAEA0-9266-A841-8E60-AA414E60E166}" type="presParOf" srcId="{851EB877-B4BA-FB43-BC67-9ACA11DBAC00}" destId="{28FB750E-DDC8-2E40-971C-177137457FA8}" srcOrd="0" destOrd="0" presId="urn:microsoft.com/office/officeart/2005/8/layout/bProcess3"/>
    <dgm:cxn modelId="{426E3494-B185-794C-8A49-470B18DA021A}" type="presParOf" srcId="{DFD0A629-98D7-2F46-B447-8DCEA7C45448}" destId="{87CB5A89-16D7-7A44-816B-80F303A9320A}" srcOrd="4" destOrd="0" presId="urn:microsoft.com/office/officeart/2005/8/layout/bProcess3"/>
    <dgm:cxn modelId="{53C22012-C2BD-924F-80CA-EC5642C661AB}" type="presParOf" srcId="{DFD0A629-98D7-2F46-B447-8DCEA7C45448}" destId="{DCA7E4BD-9052-5243-8ABA-15E66E089BB1}" srcOrd="5" destOrd="0" presId="urn:microsoft.com/office/officeart/2005/8/layout/bProcess3"/>
    <dgm:cxn modelId="{3C46C752-25AE-D344-BC49-7ECC279237FA}" type="presParOf" srcId="{DCA7E4BD-9052-5243-8ABA-15E66E089BB1}" destId="{A8DEC247-1793-6B41-8D14-63FA150CFC17}" srcOrd="0" destOrd="0" presId="urn:microsoft.com/office/officeart/2005/8/layout/bProcess3"/>
    <dgm:cxn modelId="{E42F8F9F-89B8-E24D-A95F-C171C1083466}" type="presParOf" srcId="{DFD0A629-98D7-2F46-B447-8DCEA7C45448}" destId="{D3BB8404-3C78-E942-A53A-76FC436DF644}" srcOrd="6" destOrd="0" presId="urn:microsoft.com/office/officeart/2005/8/layout/bProcess3"/>
    <dgm:cxn modelId="{9C28589A-F6CB-724C-A973-48D80B7AEA61}" type="presParOf" srcId="{DFD0A629-98D7-2F46-B447-8DCEA7C45448}" destId="{A900E8AA-6270-5343-B981-0D7CBD0DDDBA}" srcOrd="7" destOrd="0" presId="urn:microsoft.com/office/officeart/2005/8/layout/bProcess3"/>
    <dgm:cxn modelId="{75CB5B1A-4D37-8449-ABB5-009C68B22577}" type="presParOf" srcId="{A900E8AA-6270-5343-B981-0D7CBD0DDDBA}" destId="{A028A3CA-20F7-EA4C-B5B8-0EB077591990}" srcOrd="0" destOrd="0" presId="urn:microsoft.com/office/officeart/2005/8/layout/bProcess3"/>
    <dgm:cxn modelId="{834E14F8-6D2A-7A46-A132-60643F62B3FF}" type="presParOf" srcId="{DFD0A629-98D7-2F46-B447-8DCEA7C45448}" destId="{E4950EE5-AC3C-DE48-952C-9CE735130301}" srcOrd="8" destOrd="0" presId="urn:microsoft.com/office/officeart/2005/8/layout/bProcess3"/>
    <dgm:cxn modelId="{2C4FDA52-37FD-A14F-A544-40D042030955}" type="presParOf" srcId="{DFD0A629-98D7-2F46-B447-8DCEA7C45448}" destId="{7EDF8CE1-1AD2-E147-B6EA-FD8CBF2C42BD}" srcOrd="9" destOrd="0" presId="urn:microsoft.com/office/officeart/2005/8/layout/bProcess3"/>
    <dgm:cxn modelId="{C6C6A338-A995-9E46-B08B-1EE16537A210}" type="presParOf" srcId="{7EDF8CE1-1AD2-E147-B6EA-FD8CBF2C42BD}" destId="{394DB19A-E023-D745-9AB2-56C3495438E8}" srcOrd="0" destOrd="0" presId="urn:microsoft.com/office/officeart/2005/8/layout/bProcess3"/>
    <dgm:cxn modelId="{6006B93C-AB93-A54A-9A1B-A45716FA2955}" type="presParOf" srcId="{DFD0A629-98D7-2F46-B447-8DCEA7C45448}" destId="{125052BF-38A6-BD47-B65E-D48975CC06AF}" srcOrd="10" destOrd="0" presId="urn:microsoft.com/office/officeart/2005/8/layout/bProcess3"/>
  </dgm:cxnLst>
  <dgm:bg>
    <a:noFill/>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C2C678-D7AB-1445-8017-EAB875984058}">
      <dsp:nvSpPr>
        <dsp:cNvPr id="0" name=""/>
        <dsp:cNvSpPr/>
      </dsp:nvSpPr>
      <dsp:spPr>
        <a:xfrm>
          <a:off x="1585639" y="897438"/>
          <a:ext cx="333543" cy="91440"/>
        </a:xfrm>
        <a:custGeom>
          <a:avLst/>
          <a:gdLst/>
          <a:ahLst/>
          <a:cxnLst/>
          <a:rect l="0" t="0" r="0" b="0"/>
          <a:pathLst>
            <a:path>
              <a:moveTo>
                <a:pt x="0" y="45720"/>
              </a:moveTo>
              <a:lnTo>
                <a:pt x="333543" y="45720"/>
              </a:lnTo>
            </a:path>
          </a:pathLst>
        </a:custGeom>
        <a:noFill/>
        <a:ln w="6350" cap="flat" cmpd="sng" algn="ctr">
          <a:solidFill>
            <a:srgbClr val="002060"/>
          </a:solidFill>
          <a:prstDash val="solid"/>
          <a:miter lim="800000"/>
          <a:tailEnd type="triangle" w="lg" len="lg"/>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941337"/>
        <a:ext cx="18207" cy="3641"/>
      </dsp:txXfrm>
    </dsp:sp>
    <dsp:sp modelId="{38B6AFB5-6B99-4F4C-AB34-5E7C05B77493}">
      <dsp:nvSpPr>
        <dsp:cNvPr id="0" name=""/>
        <dsp:cNvSpPr/>
      </dsp:nvSpPr>
      <dsp:spPr>
        <a:xfrm>
          <a:off x="4205" y="468187"/>
          <a:ext cx="1583233" cy="949940"/>
        </a:xfrm>
        <a:prstGeom prst="rect">
          <a:avLst/>
        </a:prstGeom>
        <a:solidFill>
          <a:srgbClr val="002060"/>
        </a:solidFill>
        <a:ln w="12700" cap="flat" cmpd="sng" algn="ctr">
          <a:solidFill>
            <a:srgbClr val="0070C0"/>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Cambria" panose="02040503050406030204" pitchFamily="18" charset="0"/>
            <a:buNone/>
          </a:pPr>
          <a:r>
            <a:rPr lang="en-US" sz="1100" b="0" i="0" kern="1200"/>
            <a:t>User uploads image</a:t>
          </a:r>
          <a:endParaRPr lang="en-CA" sz="1100" b="0" i="1" kern="1200"/>
        </a:p>
      </dsp:txBody>
      <dsp:txXfrm>
        <a:off x="4205" y="468187"/>
        <a:ext cx="1583233" cy="949940"/>
      </dsp:txXfrm>
    </dsp:sp>
    <dsp:sp modelId="{851EB877-B4BA-FB43-BC67-9ACA11DBAC00}">
      <dsp:nvSpPr>
        <dsp:cNvPr id="0" name=""/>
        <dsp:cNvSpPr/>
      </dsp:nvSpPr>
      <dsp:spPr>
        <a:xfrm>
          <a:off x="3533016" y="897438"/>
          <a:ext cx="333543" cy="91440"/>
        </a:xfrm>
        <a:custGeom>
          <a:avLst/>
          <a:gdLst/>
          <a:ahLst/>
          <a:cxnLst/>
          <a:rect l="0" t="0" r="0" b="0"/>
          <a:pathLst>
            <a:path>
              <a:moveTo>
                <a:pt x="0" y="45720"/>
              </a:moveTo>
              <a:lnTo>
                <a:pt x="333543" y="45720"/>
              </a:lnTo>
            </a:path>
          </a:pathLst>
        </a:custGeom>
        <a:noFill/>
        <a:ln w="6350" cap="flat" cmpd="sng" algn="ctr">
          <a:solidFill>
            <a:srgbClr val="0070C0"/>
          </a:solidFill>
          <a:prstDash val="solid"/>
          <a:miter lim="800000"/>
          <a:tailEnd type="triangle" w="lg" len="lg"/>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0685" y="941337"/>
        <a:ext cx="18207" cy="3641"/>
      </dsp:txXfrm>
    </dsp:sp>
    <dsp:sp modelId="{A420A360-5AB8-E64B-899E-62A61E5D996C}">
      <dsp:nvSpPr>
        <dsp:cNvPr id="0" name=""/>
        <dsp:cNvSpPr/>
      </dsp:nvSpPr>
      <dsp:spPr>
        <a:xfrm>
          <a:off x="1951583" y="468187"/>
          <a:ext cx="1583233" cy="949940"/>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Cambria" panose="02040503050406030204" pitchFamily="18" charset="0"/>
            <a:buNone/>
          </a:pPr>
          <a:r>
            <a:rPr lang="en-US" sz="1100" b="0" i="0" kern="1200"/>
            <a:t>Image sent to the backend: process the image.</a:t>
          </a:r>
          <a:endParaRPr lang="en-CA" sz="1100" b="0" i="1" kern="1200"/>
        </a:p>
      </dsp:txBody>
      <dsp:txXfrm>
        <a:off x="1951583" y="468187"/>
        <a:ext cx="1583233" cy="949940"/>
      </dsp:txXfrm>
    </dsp:sp>
    <dsp:sp modelId="{DCA7E4BD-9052-5243-8ABA-15E66E089BB1}">
      <dsp:nvSpPr>
        <dsp:cNvPr id="0" name=""/>
        <dsp:cNvSpPr/>
      </dsp:nvSpPr>
      <dsp:spPr>
        <a:xfrm>
          <a:off x="795822" y="1416328"/>
          <a:ext cx="3894754" cy="333543"/>
        </a:xfrm>
        <a:custGeom>
          <a:avLst/>
          <a:gdLst/>
          <a:ahLst/>
          <a:cxnLst/>
          <a:rect l="0" t="0" r="0" b="0"/>
          <a:pathLst>
            <a:path>
              <a:moveTo>
                <a:pt x="3894754" y="0"/>
              </a:moveTo>
              <a:lnTo>
                <a:pt x="3894754" y="183871"/>
              </a:lnTo>
              <a:lnTo>
                <a:pt x="0" y="183871"/>
              </a:lnTo>
              <a:lnTo>
                <a:pt x="0" y="333543"/>
              </a:lnTo>
            </a:path>
          </a:pathLst>
        </a:custGeom>
        <a:noFill/>
        <a:ln w="6350" cap="flat" cmpd="sng" algn="ctr">
          <a:solidFill>
            <a:srgbClr val="00B0F0"/>
          </a:solidFill>
          <a:prstDash val="solid"/>
          <a:miter lim="800000"/>
          <a:tailEnd type="triangle" w="lg" len="lg"/>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645406" y="1581279"/>
        <a:ext cx="195587" cy="3641"/>
      </dsp:txXfrm>
    </dsp:sp>
    <dsp:sp modelId="{87CB5A89-16D7-7A44-816B-80F303A9320A}">
      <dsp:nvSpPr>
        <dsp:cNvPr id="0" name=""/>
        <dsp:cNvSpPr/>
      </dsp:nvSpPr>
      <dsp:spPr>
        <a:xfrm>
          <a:off x="3898960" y="468187"/>
          <a:ext cx="1583233" cy="9499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Cambria" panose="02040503050406030204" pitchFamily="18" charset="0"/>
            <a:buNone/>
          </a:pPr>
          <a:r>
            <a:rPr lang="en-US" sz="1100" b="0" i="0" kern="1200"/>
            <a:t>Pre-processed image sent to the model.</a:t>
          </a:r>
          <a:endParaRPr lang="en-CA" sz="1100" b="0" i="1" kern="1200"/>
        </a:p>
      </dsp:txBody>
      <dsp:txXfrm>
        <a:off x="3898960" y="468187"/>
        <a:ext cx="1583233" cy="949940"/>
      </dsp:txXfrm>
    </dsp:sp>
    <dsp:sp modelId="{A900E8AA-6270-5343-B981-0D7CBD0DDDBA}">
      <dsp:nvSpPr>
        <dsp:cNvPr id="0" name=""/>
        <dsp:cNvSpPr/>
      </dsp:nvSpPr>
      <dsp:spPr>
        <a:xfrm>
          <a:off x="1585639" y="2211521"/>
          <a:ext cx="333543" cy="91440"/>
        </a:xfrm>
        <a:custGeom>
          <a:avLst/>
          <a:gdLst/>
          <a:ahLst/>
          <a:cxnLst/>
          <a:rect l="0" t="0" r="0" b="0"/>
          <a:pathLst>
            <a:path>
              <a:moveTo>
                <a:pt x="0" y="45720"/>
              </a:moveTo>
              <a:lnTo>
                <a:pt x="333543" y="45720"/>
              </a:lnTo>
            </a:path>
          </a:pathLst>
        </a:custGeom>
        <a:noFill/>
        <a:ln w="6350" cap="flat" cmpd="sng" algn="ctr">
          <a:solidFill>
            <a:srgbClr val="00B0F0"/>
          </a:solidFill>
          <a:prstDash val="solid"/>
          <a:miter lim="800000"/>
          <a:tailEnd type="triangle" w="lg" len="lg"/>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1743307" y="2255421"/>
        <a:ext cx="18207" cy="3641"/>
      </dsp:txXfrm>
    </dsp:sp>
    <dsp:sp modelId="{D3BB8404-3C78-E942-A53A-76FC436DF644}">
      <dsp:nvSpPr>
        <dsp:cNvPr id="0" name=""/>
        <dsp:cNvSpPr/>
      </dsp:nvSpPr>
      <dsp:spPr>
        <a:xfrm>
          <a:off x="4205" y="1782271"/>
          <a:ext cx="1583233" cy="949940"/>
        </a:xfrm>
        <a:prstGeom prst="rect">
          <a:avLst/>
        </a:prstGeom>
        <a:solidFill>
          <a:srgbClr val="00B0F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Cambria" panose="02040503050406030204" pitchFamily="18" charset="0"/>
            <a:buNone/>
          </a:pPr>
          <a:r>
            <a:rPr lang="en-US" sz="1100" b="0" i="0" kern="1200"/>
            <a:t>Model makes a prediction.</a:t>
          </a:r>
          <a:endParaRPr lang="en-CA" sz="1100" b="0" i="1" kern="1200"/>
        </a:p>
      </dsp:txBody>
      <dsp:txXfrm>
        <a:off x="4205" y="1782271"/>
        <a:ext cx="1583233" cy="949940"/>
      </dsp:txXfrm>
    </dsp:sp>
    <dsp:sp modelId="{7EDF8CE1-1AD2-E147-B6EA-FD8CBF2C42BD}">
      <dsp:nvSpPr>
        <dsp:cNvPr id="0" name=""/>
        <dsp:cNvSpPr/>
      </dsp:nvSpPr>
      <dsp:spPr>
        <a:xfrm>
          <a:off x="3533016" y="2211521"/>
          <a:ext cx="333543" cy="91440"/>
        </a:xfrm>
        <a:custGeom>
          <a:avLst/>
          <a:gdLst/>
          <a:ahLst/>
          <a:cxnLst/>
          <a:rect l="0" t="0" r="0" b="0"/>
          <a:pathLst>
            <a:path>
              <a:moveTo>
                <a:pt x="0" y="45720"/>
              </a:moveTo>
              <a:lnTo>
                <a:pt x="333543" y="45720"/>
              </a:lnTo>
            </a:path>
          </a:pathLst>
        </a:custGeom>
        <a:noFill/>
        <a:ln w="6350" cap="flat" cmpd="sng" algn="ctr">
          <a:solidFill>
            <a:srgbClr val="0070C0"/>
          </a:solidFill>
          <a:prstDash val="solid"/>
          <a:miter lim="800000"/>
          <a:tailEnd type="triangle" w="lg" len="lg"/>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3690685" y="2255421"/>
        <a:ext cx="18207" cy="3641"/>
      </dsp:txXfrm>
    </dsp:sp>
    <dsp:sp modelId="{E4950EE5-AC3C-DE48-952C-9CE735130301}">
      <dsp:nvSpPr>
        <dsp:cNvPr id="0" name=""/>
        <dsp:cNvSpPr/>
      </dsp:nvSpPr>
      <dsp:spPr>
        <a:xfrm>
          <a:off x="1951583" y="1782271"/>
          <a:ext cx="1583233" cy="949940"/>
        </a:xfrm>
        <a:prstGeom prst="rect">
          <a:avLst/>
        </a:prstGeom>
        <a:solidFill>
          <a:srgbClr val="0070C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Cambria" panose="02040503050406030204" pitchFamily="18" charset="0"/>
            <a:buNone/>
          </a:pPr>
          <a:r>
            <a:rPr lang="en-US" sz="1100" b="0" i="0" kern="1200"/>
            <a:t>Prediction sent to the front-end (webpage updates).</a:t>
          </a:r>
          <a:endParaRPr lang="en-CA" sz="1100" b="0" i="1" kern="1200"/>
        </a:p>
      </dsp:txBody>
      <dsp:txXfrm>
        <a:off x="1951583" y="1782271"/>
        <a:ext cx="1583233" cy="949940"/>
      </dsp:txXfrm>
    </dsp:sp>
    <dsp:sp modelId="{125052BF-38A6-BD47-B65E-D48975CC06AF}">
      <dsp:nvSpPr>
        <dsp:cNvPr id="0" name=""/>
        <dsp:cNvSpPr/>
      </dsp:nvSpPr>
      <dsp:spPr>
        <a:xfrm>
          <a:off x="3898960" y="1782271"/>
          <a:ext cx="1583233" cy="949940"/>
        </a:xfrm>
        <a:prstGeom prst="rect">
          <a:avLst/>
        </a:prstGeom>
        <a:solidFill>
          <a:srgbClr val="002060"/>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marL="0" lvl="0" indent="0" algn="ctr" defTabSz="488950">
            <a:lnSpc>
              <a:spcPct val="90000"/>
            </a:lnSpc>
            <a:spcBef>
              <a:spcPct val="0"/>
            </a:spcBef>
            <a:spcAft>
              <a:spcPct val="35000"/>
            </a:spcAft>
            <a:buFont typeface="Cambria" panose="02040503050406030204" pitchFamily="18" charset="0"/>
            <a:buNone/>
          </a:pPr>
          <a:r>
            <a:rPr lang="en-US" sz="1100" b="0" i="0" kern="1200"/>
            <a:t>User views the results of the prediction: image of the object and confidence level.</a:t>
          </a:r>
          <a:endParaRPr lang="en-CA" sz="1100" b="0" i="1" kern="1200"/>
        </a:p>
      </dsp:txBody>
      <dsp:txXfrm>
        <a:off x="3898960" y="1782271"/>
        <a:ext cx="1583233" cy="949940"/>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utline">
  <a:themeElements>
    <a:clrScheme name="Custom 52">
      <a:dk1>
        <a:sysClr val="windowText" lastClr="000000"/>
      </a:dk1>
      <a:lt1>
        <a:sysClr val="window" lastClr="FFFFFF"/>
      </a:lt1>
      <a:dk2>
        <a:srgbClr val="707070"/>
      </a:dk2>
      <a:lt2>
        <a:srgbClr val="E8E8E8"/>
      </a:lt2>
      <a:accent1>
        <a:srgbClr val="707070"/>
      </a:accent1>
      <a:accent2>
        <a:srgbClr val="2E2E2E"/>
      </a:accent2>
      <a:accent3>
        <a:srgbClr val="BF584A"/>
      </a:accent3>
      <a:accent4>
        <a:srgbClr val="5985BD"/>
      </a:accent4>
      <a:accent5>
        <a:srgbClr val="FFBF7B"/>
      </a:accent5>
      <a:accent6>
        <a:srgbClr val="C16F94"/>
      </a:accent6>
      <a:hlink>
        <a:srgbClr val="58A8AD"/>
      </a:hlink>
      <a:folHlink>
        <a:srgbClr val="2B8073"/>
      </a:folHlink>
    </a:clrScheme>
    <a:fontScheme name="Cambria">
      <a:maj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panose="02040503050406030204"/>
        <a:ea typeface=""/>
        <a:cs typeface=""/>
        <a:font script="Jpan" typeface="メイリオ"/>
        <a:font script="Hang" typeface="맑은 고딕"/>
        <a:font script="Hans" typeface="微软雅黑"/>
        <a:font script="Hant" typeface="微軟正黑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114576-0512-5A4B-A050-0A5FAC9C80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{46EF588F-6496-2247-BB6F-37E7D6A39E11}tf10002082.dotx</Template>
  <TotalTime>0</TotalTime>
  <Pages>18</Pages>
  <Words>1846</Words>
  <Characters>10526</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A simple webapp for image classification.</dc:subject>
  <dc:creator>Raj Dholakia</dc:creator>
  <cp:keywords/>
  <dc:description/>
  <cp:lastModifiedBy>Raj Dholakia</cp:lastModifiedBy>
  <cp:revision>2</cp:revision>
  <dcterms:created xsi:type="dcterms:W3CDTF">2022-04-15T07:52:00Z</dcterms:created>
  <dcterms:modified xsi:type="dcterms:W3CDTF">2022-04-15T07:52:00Z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TF10002044</vt:lpwstr>
  </property>
</Properties>
</file>